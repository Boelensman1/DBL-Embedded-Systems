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089C2" w14:textId="77777777" w:rsidR="009E38AC" w:rsidRPr="00887809" w:rsidRDefault="00E46DA3">
      <w:pPr>
        <w:pStyle w:val="Titel"/>
        <w:jc w:val="center"/>
        <w:rPr>
          <w:rFonts w:ascii="Open Baskerville 0.0.75" w:hAnsi="Open Baskerville 0.0.75"/>
          <w:lang w:val="en-GB"/>
        </w:rPr>
      </w:pPr>
      <w:r w:rsidRPr="00887809">
        <w:rPr>
          <w:rStyle w:val="Standaardalinea-lettertype"/>
          <w:rFonts w:ascii="Open Baskerville 0.0.75" w:hAnsi="Open Baskerville 0.0.75"/>
          <w:noProof/>
          <w:lang w:eastAsia="en-US" w:bidi="ar-SA"/>
        </w:rPr>
        <mc:AlternateContent>
          <mc:Choice Requires="wps">
            <w:drawing>
              <wp:anchor distT="0" distB="0" distL="114300" distR="114300" simplePos="0" relativeHeight="251658240" behindDoc="0" locked="0" layoutInCell="1" allowOverlap="1" wp14:anchorId="01B67AAE" wp14:editId="508D25E0">
                <wp:simplePos x="0" y="0"/>
                <wp:positionH relativeFrom="column">
                  <wp:posOffset>440649</wp:posOffset>
                </wp:positionH>
                <wp:positionV relativeFrom="paragraph">
                  <wp:posOffset>598657</wp:posOffset>
                </wp:positionV>
                <wp:extent cx="4922517" cy="22860"/>
                <wp:effectExtent l="0" t="0" r="0" b="0"/>
                <wp:wrapSquare wrapText="bothSides"/>
                <wp:docPr id="1" name="Rechte verbindingslijn 2"/>
                <wp:cNvGraphicFramePr/>
                <a:graphic xmlns:a="http://schemas.openxmlformats.org/drawingml/2006/main">
                  <a:graphicData uri="http://schemas.microsoft.com/office/word/2010/wordprocessingShape">
                    <wps:wsp>
                      <wps:cNvCnPr/>
                      <wps:spPr>
                        <a:xfrm>
                          <a:off x="0" y="0"/>
                          <a:ext cx="4922517" cy="22860"/>
                        </a:xfrm>
                        <a:prstGeom prst="straightConnector1">
                          <a:avLst/>
                        </a:prstGeom>
                        <a:noFill/>
                        <a:ln cap="flat">
                          <a:noFill/>
                          <a:prstDash val="solid"/>
                        </a:ln>
                      </wps:spPr>
                      <wps:bodyPr/>
                    </wps:wsp>
                  </a:graphicData>
                </a:graphic>
              </wp:anchor>
            </w:drawing>
          </mc:Choice>
          <mc:Fallback>
            <w:pict>
              <v:shapetype w14:anchorId="1FDE7359" id="_x0000_t32" coordsize="21600,21600" o:spt="32" o:oned="t" path="m,l21600,21600e" filled="f">
                <v:path arrowok="t" fillok="f" o:connecttype="none"/>
                <o:lock v:ext="edit" shapetype="t"/>
              </v:shapetype>
              <v:shape id="Rechte verbindingslijn 2" o:spid="_x0000_s1026" type="#_x0000_t32" style="position:absolute;margin-left:34.7pt;margin-top:47.15pt;width:387.6pt;height:1.8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" stroked="f">
                <w10:wrap type="square"/>
              </v:shape>
            </w:pict>
          </mc:Fallback>
        </mc:AlternateContent>
      </w:r>
    </w:p>
    <w:p w14:paraId="24C1A9D3" w14:textId="77777777" w:rsidR="009E38AC" w:rsidRPr="00887809" w:rsidRDefault="009E38AC">
      <w:pPr>
        <w:pStyle w:val="Titel"/>
        <w:jc w:val="center"/>
        <w:rPr>
          <w:rFonts w:ascii="Open Baskerville 0.0.75" w:hAnsi="Open Baskerville 0.0.75"/>
          <w:lang w:val="en-GB"/>
        </w:rPr>
      </w:pPr>
    </w:p>
    <w:p w14:paraId="349CCF08" w14:textId="77777777" w:rsidR="009E38AC" w:rsidRPr="00887809" w:rsidRDefault="00E46DA3">
      <w:pPr>
        <w:pStyle w:val="Titel"/>
        <w:jc w:val="center"/>
        <w:rPr>
          <w:rFonts w:ascii="Open Baskerville 0.0.75" w:hAnsi="Open Baskerville 0.0.75"/>
          <w:lang w:val="en-GB"/>
        </w:rPr>
      </w:pPr>
      <w:r w:rsidRPr="00887809">
        <w:rPr>
          <w:rStyle w:val="Standaardalinea-lettertype"/>
          <w:rFonts w:ascii="Open Baskerville 0.0.75" w:hAnsi="Open Baskerville 0.0.75"/>
          <w:noProof/>
          <w:lang w:eastAsia="en-US" w:bidi="ar-SA"/>
        </w:rPr>
        <mc:AlternateContent>
          <mc:Choice Requires="wps">
            <w:drawing>
              <wp:anchor distT="0" distB="0" distL="114300" distR="114300" simplePos="0" relativeHeight="3" behindDoc="0" locked="0" layoutInCell="1" allowOverlap="1" wp14:anchorId="51F2D2D9" wp14:editId="6B8FC2D2">
                <wp:simplePos x="0" y="0"/>
                <wp:positionH relativeFrom="column">
                  <wp:posOffset>942472</wp:posOffset>
                </wp:positionH>
                <wp:positionV relativeFrom="paragraph">
                  <wp:posOffset>-95371</wp:posOffset>
                </wp:positionV>
                <wp:extent cx="4077968" cy="0"/>
                <wp:effectExtent l="0" t="0" r="36832" b="19050"/>
                <wp:wrapNone/>
                <wp:docPr id="2" name="Rechte verbindingslijn 2"/>
                <wp:cNvGraphicFramePr/>
                <a:graphic xmlns:a="http://schemas.openxmlformats.org/drawingml/2006/main">
                  <a:graphicData uri="http://schemas.microsoft.com/office/word/2010/wordprocessingShape">
                    <wps:wsp>
                      <wps:cNvCnPr/>
                      <wps:spPr>
                        <a:xfrm>
                          <a:off x="0" y="0"/>
                          <a:ext cx="4077968" cy="0"/>
                        </a:xfrm>
                        <a:prstGeom prst="straightConnector1">
                          <a:avLst/>
                        </a:prstGeom>
                        <a:noFill/>
                        <a:ln w="12701" cap="flat">
                          <a:solidFill>
                            <a:srgbClr val="3465A4"/>
                          </a:solidFill>
                          <a:prstDash val="solid"/>
                          <a:miter/>
                        </a:ln>
                      </wps:spPr>
                      <wps:bodyPr/>
                    </wps:wsp>
                  </a:graphicData>
                </a:graphic>
              </wp:anchor>
            </w:drawing>
          </mc:Choice>
          <mc:Fallback>
            <w:pict>
              <v:shape w14:anchorId="3A772389" id="Rechte verbindingslijn 2" o:spid="_x0000_s1026" type="#_x0000_t32" style="position:absolute;margin-left:74.2pt;margin-top:-7.5pt;width:321.1pt;height:0;z-index: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" strokecolor="#3465a4" strokeweight=".35281mm">
                <v:stroke joinstyle="miter"/>
              </v:shape>
            </w:pict>
          </mc:Fallback>
        </mc:AlternateContent>
      </w:r>
    </w:p>
    <w:p w14:paraId="7EBF3567" w14:textId="77777777" w:rsidR="009E38AC" w:rsidRPr="00887809" w:rsidRDefault="00E46DA3">
      <w:pPr>
        <w:pStyle w:val="Titel"/>
        <w:jc w:val="center"/>
        <w:rPr>
          <w:rFonts w:ascii="Open Baskerville 0.0.75" w:hAnsi="Open Baskerville 0.0.75"/>
          <w:lang w:val="en-GB"/>
        </w:rPr>
      </w:pPr>
      <w:r w:rsidRPr="00887809">
        <w:rPr>
          <w:rFonts w:ascii="Open Baskerville 0.0.75" w:hAnsi="Open Baskerville 0.0.75"/>
          <w:lang w:val="en-GB"/>
        </w:rPr>
        <w:t>Machine Design</w:t>
      </w:r>
    </w:p>
    <w:p w14:paraId="0870A5E9" w14:textId="77777777" w:rsidR="009E38AC" w:rsidRPr="00887809" w:rsidRDefault="00E46DA3">
      <w:pPr>
        <w:pStyle w:val="Standard"/>
        <w:jc w:val="center"/>
        <w:rPr>
          <w:rFonts w:ascii="Open Baskerville 0.0.75" w:hAnsi="Open Baskerville 0.0.75"/>
          <w:lang w:val="en-GB"/>
        </w:rPr>
      </w:pPr>
      <w:r w:rsidRPr="00887809">
        <w:rPr>
          <w:rStyle w:val="Standaardalinea-lettertype"/>
          <w:rFonts w:ascii="Open Baskerville 0.0.75" w:hAnsi="Open Baskerville 0.0.75"/>
          <w:noProof/>
          <w:lang w:eastAsia="en-US" w:bidi="ar-SA"/>
        </w:rPr>
        <mc:AlternateContent>
          <mc:Choice Requires="wps">
            <w:drawing>
              <wp:anchor distT="0" distB="0" distL="114300" distR="114300" simplePos="0" relativeHeight="4" behindDoc="0" locked="0" layoutInCell="1" allowOverlap="1" wp14:anchorId="0531D307" wp14:editId="637953D6">
                <wp:simplePos x="0" y="0"/>
                <wp:positionH relativeFrom="column">
                  <wp:posOffset>925189</wp:posOffset>
                </wp:positionH>
                <wp:positionV relativeFrom="paragraph">
                  <wp:posOffset>136428</wp:posOffset>
                </wp:positionV>
                <wp:extent cx="4104641" cy="0"/>
                <wp:effectExtent l="0" t="0" r="29209" b="19050"/>
                <wp:wrapNone/>
                <wp:docPr id="3" name="Rechte verbindingslijn 3"/>
                <wp:cNvGraphicFramePr/>
                <a:graphic xmlns:a="http://schemas.openxmlformats.org/drawingml/2006/main">
                  <a:graphicData uri="http://schemas.microsoft.com/office/word/2010/wordprocessingShape">
                    <wps:wsp>
                      <wps:cNvCnPr/>
                      <wps:spPr>
                        <a:xfrm>
                          <a:off x="0" y="0"/>
                          <a:ext cx="4104641" cy="0"/>
                        </a:xfrm>
                        <a:prstGeom prst="straightConnector1">
                          <a:avLst/>
                        </a:prstGeom>
                        <a:noFill/>
                        <a:ln w="12701" cap="flat">
                          <a:solidFill>
                            <a:srgbClr val="3465A4"/>
                          </a:solidFill>
                          <a:prstDash val="solid"/>
                          <a:miter/>
                        </a:ln>
                      </wps:spPr>
                      <wps:bodyPr/>
                    </wps:wsp>
                  </a:graphicData>
                </a:graphic>
              </wp:anchor>
            </w:drawing>
          </mc:Choice>
          <mc:Fallback>
            <w:pict>
              <v:shape w14:anchorId="7FDAE117" id="Rechte verbindingslijn 3" o:spid="_x0000_s1026" type="#_x0000_t32" style="position:absolute;margin-left:72.85pt;margin-top:10.75pt;width:323.2pt;height:0;z-index: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" strokecolor="#3465a4" strokeweight=".35281mm">
                <v:stroke joinstyle="miter"/>
              </v:shape>
            </w:pict>
          </mc:Fallback>
        </mc:AlternateContent>
      </w:r>
    </w:p>
    <w:p w14:paraId="39C919B6" w14:textId="77777777" w:rsidR="009E38AC" w:rsidRPr="00887809" w:rsidRDefault="009E38AC">
      <w:pPr>
        <w:pStyle w:val="Standard"/>
        <w:jc w:val="center"/>
        <w:rPr>
          <w:rFonts w:ascii="Open Baskerville 0.0.75" w:hAnsi="Open Baskerville 0.0.75"/>
          <w:lang w:val="en-GB"/>
        </w:rPr>
      </w:pPr>
    </w:p>
    <w:p w14:paraId="53C7BF27" w14:textId="267251C1" w:rsidR="001472B6" w:rsidRDefault="001472B6">
      <w:pPr>
        <w:pStyle w:val="Textbody"/>
        <w:jc w:val="center"/>
        <w:rPr>
          <w:rFonts w:ascii="Open Baskerville 0.0.75" w:hAnsi="Open Baskerville 0.0.75"/>
          <w:lang w:val="en-GB"/>
        </w:rPr>
      </w:pPr>
      <w:r>
        <w:rPr>
          <w:rFonts w:ascii="Open Baskerville 0.0.75" w:hAnsi="Open Baskerville 0.0.75"/>
          <w:lang w:val="en-GB"/>
        </w:rPr>
        <w:t>Friday, 6</w:t>
      </w:r>
      <w:r w:rsidRPr="001472B6">
        <w:rPr>
          <w:rFonts w:ascii="Open Baskerville 0.0.75" w:hAnsi="Open Baskerville 0.0.75"/>
          <w:vertAlign w:val="superscript"/>
          <w:lang w:val="en-GB"/>
        </w:rPr>
        <w:t>th</w:t>
      </w:r>
      <w:r>
        <w:rPr>
          <w:rFonts w:ascii="Open Baskerville 0.0.75" w:hAnsi="Open Baskerville 0.0.75"/>
          <w:lang w:val="en-GB"/>
        </w:rPr>
        <w:t xml:space="preserve"> of March 2015</w:t>
      </w:r>
    </w:p>
    <w:p w14:paraId="72EC2BD0" w14:textId="30FD24AB"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2IO70</w:t>
      </w:r>
    </w:p>
    <w:p w14:paraId="6959BC74" w14:textId="77777777" w:rsidR="009E38AC" w:rsidRPr="00887809" w:rsidRDefault="009E38AC">
      <w:pPr>
        <w:pStyle w:val="Standard"/>
        <w:jc w:val="center"/>
        <w:rPr>
          <w:rFonts w:ascii="Open Baskerville 0.0.75" w:hAnsi="Open Baskerville 0.0.75"/>
          <w:lang w:val="en-GB"/>
        </w:rPr>
      </w:pPr>
    </w:p>
    <w:p w14:paraId="329F8B94" w14:textId="77777777" w:rsidR="009E38AC" w:rsidRPr="00887809" w:rsidRDefault="009E38AC">
      <w:pPr>
        <w:pStyle w:val="Standard"/>
        <w:jc w:val="center"/>
        <w:rPr>
          <w:rFonts w:ascii="Open Baskerville 0.0.75" w:hAnsi="Open Baskerville 0.0.75"/>
          <w:lang w:val="en-GB"/>
        </w:rPr>
      </w:pPr>
    </w:p>
    <w:p w14:paraId="2DBA73A6" w14:textId="77777777" w:rsidR="009E38AC" w:rsidRPr="00887809" w:rsidRDefault="009E38AC">
      <w:pPr>
        <w:pStyle w:val="Standard"/>
        <w:jc w:val="center"/>
        <w:rPr>
          <w:rFonts w:ascii="Open Baskerville 0.0.75" w:hAnsi="Open Baskerville 0.0.75"/>
          <w:lang w:val="en-GB"/>
        </w:rPr>
      </w:pPr>
    </w:p>
    <w:p w14:paraId="64F37AB3" w14:textId="77777777" w:rsidR="009E38AC" w:rsidRPr="00887809" w:rsidRDefault="009E38AC">
      <w:pPr>
        <w:pStyle w:val="Standard"/>
        <w:jc w:val="center"/>
        <w:rPr>
          <w:rFonts w:ascii="Open Baskerville 0.0.75" w:hAnsi="Open Baskerville 0.0.75"/>
          <w:lang w:val="en-GB"/>
        </w:rPr>
      </w:pPr>
      <w:bookmarkStart w:id="0" w:name="_Toc412756065"/>
      <w:bookmarkEnd w:id="0"/>
    </w:p>
    <w:p w14:paraId="6BB7053C" w14:textId="77777777" w:rsidR="009E38AC" w:rsidRPr="00887809" w:rsidRDefault="009E38AC">
      <w:pPr>
        <w:pStyle w:val="Standard"/>
        <w:jc w:val="center"/>
        <w:rPr>
          <w:rFonts w:ascii="Open Baskerville 0.0.75" w:hAnsi="Open Baskerville 0.0.75"/>
          <w:lang w:val="en-GB"/>
        </w:rPr>
      </w:pPr>
    </w:p>
    <w:p w14:paraId="6750B153" w14:textId="77777777" w:rsidR="009E38AC" w:rsidRPr="00887809" w:rsidRDefault="009E38AC">
      <w:pPr>
        <w:pStyle w:val="Standard"/>
        <w:jc w:val="center"/>
        <w:rPr>
          <w:rFonts w:ascii="Open Baskerville 0.0.75" w:hAnsi="Open Baskerville 0.0.75"/>
          <w:lang w:val="en-GB"/>
        </w:rPr>
      </w:pPr>
    </w:p>
    <w:p w14:paraId="1DAFB7F6" w14:textId="77777777" w:rsidR="009E38AC" w:rsidRPr="00887809" w:rsidRDefault="009E38AC">
      <w:pPr>
        <w:pStyle w:val="Standard"/>
        <w:jc w:val="center"/>
        <w:rPr>
          <w:rFonts w:ascii="Open Baskerville 0.0.75" w:hAnsi="Open Baskerville 0.0.75"/>
          <w:lang w:val="en-GB"/>
        </w:rPr>
      </w:pPr>
    </w:p>
    <w:p w14:paraId="7931270A" w14:textId="77777777" w:rsidR="009E38AC" w:rsidRPr="00887809" w:rsidRDefault="009E38AC">
      <w:pPr>
        <w:pStyle w:val="Standard"/>
        <w:jc w:val="center"/>
        <w:rPr>
          <w:rFonts w:ascii="Open Baskerville 0.0.75" w:hAnsi="Open Baskerville 0.0.75"/>
          <w:lang w:val="en-GB"/>
        </w:rPr>
      </w:pPr>
    </w:p>
    <w:p w14:paraId="6DB3A031" w14:textId="77777777" w:rsidR="009E38AC" w:rsidRPr="00887809" w:rsidRDefault="009E38AC">
      <w:pPr>
        <w:pStyle w:val="Standard"/>
        <w:jc w:val="center"/>
        <w:rPr>
          <w:rFonts w:ascii="Open Baskerville 0.0.75" w:hAnsi="Open Baskerville 0.0.75"/>
          <w:lang w:val="en-GB"/>
        </w:rPr>
      </w:pPr>
    </w:p>
    <w:p w14:paraId="1F1577DB" w14:textId="77777777" w:rsidR="009E38AC" w:rsidRPr="00887809" w:rsidRDefault="009E38AC">
      <w:pPr>
        <w:pStyle w:val="Standard"/>
        <w:jc w:val="center"/>
        <w:rPr>
          <w:rFonts w:ascii="Open Baskerville 0.0.75" w:hAnsi="Open Baskerville 0.0.75"/>
          <w:lang w:val="en-GB"/>
        </w:rPr>
      </w:pPr>
    </w:p>
    <w:p w14:paraId="15A3D05F" w14:textId="77777777" w:rsidR="009E38AC" w:rsidRPr="00887809" w:rsidRDefault="009E38AC">
      <w:pPr>
        <w:pStyle w:val="Standard"/>
        <w:jc w:val="center"/>
        <w:rPr>
          <w:rFonts w:ascii="Open Baskerville 0.0.75" w:hAnsi="Open Baskerville 0.0.75"/>
          <w:lang w:val="en-GB"/>
        </w:rPr>
      </w:pPr>
    </w:p>
    <w:p w14:paraId="487D8EC0" w14:textId="77777777" w:rsidR="009E38AC" w:rsidRPr="00887809" w:rsidRDefault="009E38AC">
      <w:pPr>
        <w:pStyle w:val="Standard"/>
        <w:jc w:val="center"/>
        <w:rPr>
          <w:rFonts w:ascii="Open Baskerville 0.0.75" w:hAnsi="Open Baskerville 0.0.75"/>
          <w:lang w:val="en-GB"/>
        </w:rPr>
      </w:pPr>
    </w:p>
    <w:p w14:paraId="13DA251C"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The purpose of this document is to explain the design of our machine, how we decided on this design and why we decided on this design. To do this we will take a look at our requirements and priorities. Afterwards we will look at the design and the decisions leading to that design</w:t>
      </w:r>
    </w:p>
    <w:p w14:paraId="32CE4FFB" w14:textId="77777777" w:rsidR="009E38AC" w:rsidRPr="00887809" w:rsidRDefault="009E38AC">
      <w:pPr>
        <w:pStyle w:val="Standard"/>
        <w:jc w:val="center"/>
        <w:rPr>
          <w:rFonts w:ascii="Open Baskerville 0.0.75" w:hAnsi="Open Baskerville 0.0.75"/>
          <w:lang w:val="en-GB"/>
        </w:rPr>
      </w:pPr>
    </w:p>
    <w:p w14:paraId="2FDF1B7D" w14:textId="77777777" w:rsidR="009E38AC" w:rsidRPr="00887809" w:rsidRDefault="009E38AC">
      <w:pPr>
        <w:pStyle w:val="Standard"/>
        <w:jc w:val="center"/>
        <w:rPr>
          <w:rFonts w:ascii="Open Baskerville 0.0.75" w:hAnsi="Open Baskerville 0.0.75"/>
          <w:lang w:val="en-GB"/>
        </w:rPr>
      </w:pPr>
    </w:p>
    <w:p w14:paraId="1D2E52F1" w14:textId="77777777" w:rsidR="009E38AC" w:rsidRPr="00887809" w:rsidRDefault="009E38AC">
      <w:pPr>
        <w:pStyle w:val="Standard"/>
        <w:jc w:val="center"/>
        <w:rPr>
          <w:rFonts w:ascii="Open Baskerville 0.0.75" w:hAnsi="Open Baskerville 0.0.75"/>
          <w:lang w:val="en-GB"/>
        </w:rPr>
      </w:pPr>
    </w:p>
    <w:p w14:paraId="4D4AD203" w14:textId="77777777" w:rsidR="009E38AC" w:rsidRPr="00887809" w:rsidRDefault="009E38AC">
      <w:pPr>
        <w:pStyle w:val="Standard"/>
        <w:rPr>
          <w:rFonts w:ascii="Open Baskerville 0.0.75" w:hAnsi="Open Baskerville 0.0.75"/>
          <w:lang w:val="en-GB"/>
        </w:rPr>
      </w:pPr>
    </w:p>
    <w:p w14:paraId="4A6790B6" w14:textId="77777777" w:rsidR="009E38AC" w:rsidRPr="00887809" w:rsidRDefault="009E38AC">
      <w:pPr>
        <w:pStyle w:val="Standard"/>
        <w:jc w:val="center"/>
        <w:rPr>
          <w:rFonts w:ascii="Open Baskerville 0.0.75" w:hAnsi="Open Baskerville 0.0.75"/>
          <w:lang w:val="en-GB"/>
        </w:rPr>
      </w:pPr>
    </w:p>
    <w:p w14:paraId="022764DF" w14:textId="77777777" w:rsidR="009E38AC" w:rsidRPr="00887809" w:rsidRDefault="009E38AC">
      <w:pPr>
        <w:pStyle w:val="Standard"/>
        <w:jc w:val="center"/>
        <w:rPr>
          <w:rFonts w:ascii="Open Baskerville 0.0.75" w:hAnsi="Open Baskerville 0.0.75"/>
          <w:lang w:val="en-GB"/>
        </w:rPr>
      </w:pPr>
    </w:p>
    <w:p w14:paraId="3C556ED1" w14:textId="77777777" w:rsidR="009E38AC" w:rsidRPr="00887809" w:rsidRDefault="009E38AC">
      <w:pPr>
        <w:pStyle w:val="Standard"/>
        <w:jc w:val="center"/>
        <w:rPr>
          <w:rFonts w:ascii="Open Baskerville 0.0.75" w:hAnsi="Open Baskerville 0.0.75"/>
          <w:lang w:val="en-GB"/>
        </w:rPr>
      </w:pPr>
    </w:p>
    <w:p w14:paraId="34891D6C"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Group 16</w:t>
      </w:r>
    </w:p>
    <w:p w14:paraId="0B3A8C62"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Rolf</w:t>
      </w:r>
    </w:p>
    <w:p w14:paraId="60283E67"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Wigger</w:t>
      </w:r>
    </w:p>
    <w:p w14:paraId="02EED51B" w14:textId="77777777" w:rsidR="009E38AC" w:rsidRPr="00887809" w:rsidRDefault="00E46DA3">
      <w:pPr>
        <w:pStyle w:val="Textbody"/>
        <w:jc w:val="center"/>
        <w:rPr>
          <w:rFonts w:ascii="Open Baskerville 0.0.75" w:hAnsi="Open Baskerville 0.0.75"/>
          <w:lang w:val="en-GB"/>
        </w:rPr>
      </w:pPr>
      <w:r w:rsidRPr="00887809">
        <w:rPr>
          <w:rFonts w:ascii="Open Baskerville 0.0.75" w:hAnsi="Open Baskerville 0.0.75"/>
          <w:lang w:val="en-GB"/>
        </w:rPr>
        <w:t>Stefan</w:t>
      </w:r>
    </w:p>
    <w:p w14:paraId="1F721E90" w14:textId="5DFC2DCB" w:rsidR="001472B6" w:rsidRDefault="00012094">
      <w:pPr>
        <w:pStyle w:val="Textbody"/>
        <w:jc w:val="center"/>
        <w:rPr>
          <w:rFonts w:ascii="Open Baskerville 0.0.75" w:hAnsi="Open Baskerville 0.0.75"/>
          <w:lang w:val="en-GB"/>
        </w:rPr>
      </w:pPr>
      <w:r w:rsidRPr="00887809">
        <w:rPr>
          <w:rFonts w:ascii="Open Baskerville 0.0.75" w:hAnsi="Open Baskerville 0.0.75"/>
          <w:lang w:val="en-GB"/>
        </w:rPr>
        <w:t>Version 1.3</w:t>
      </w:r>
    </w:p>
    <w:p w14:paraId="2E75BB95" w14:textId="77777777" w:rsidR="001472B6" w:rsidRPr="001472B6" w:rsidRDefault="001472B6">
      <w:pPr>
        <w:suppressAutoHyphens w:val="0"/>
        <w:spacing w:after="0" w:line="240" w:lineRule="auto"/>
        <w:rPr>
          <w:lang w:val="en-GB"/>
        </w:rPr>
      </w:pPr>
      <w:r w:rsidRPr="001472B6">
        <w:rPr>
          <w:lang w:val="en-GB"/>
        </w:rPr>
        <w:br w:type="page"/>
      </w:r>
    </w:p>
    <w:p w14:paraId="140EB4F7" w14:textId="5AF549AE" w:rsidR="001472B6" w:rsidRPr="001472B6" w:rsidRDefault="001472B6" w:rsidP="001472B6">
      <w:pPr>
        <w:pStyle w:val="Heading1"/>
      </w:pPr>
      <w:r>
        <w:lastRenderedPageBreak/>
        <w:t>Table of Contents</w:t>
      </w:r>
    </w:p>
    <w:p w14:paraId="061B16AE" w14:textId="77777777" w:rsidR="00D142E9" w:rsidRDefault="00E46DA3">
      <w:pPr>
        <w:pStyle w:val="TOC1"/>
        <w:tabs>
          <w:tab w:val="right" w:leader="dot" w:pos="9628"/>
        </w:tabs>
        <w:rPr>
          <w:rFonts w:asciiTheme="minorHAnsi" w:eastAsiaTheme="minorEastAsia" w:hAnsiTheme="minorHAnsi" w:cstheme="minorBidi"/>
          <w:noProof/>
          <w:kern w:val="0"/>
          <w:sz w:val="22"/>
          <w:szCs w:val="22"/>
          <w:lang w:eastAsia="en-US" w:bidi="ar-SA"/>
        </w:rPr>
      </w:pPr>
      <w:r w:rsidRPr="00887809">
        <w:rPr>
          <w:b/>
          <w:bCs/>
          <w:szCs w:val="24"/>
          <w:lang w:val="en-GB"/>
        </w:rPr>
        <w:fldChar w:fldCharType="begin"/>
      </w:r>
      <w:r w:rsidRPr="00887809">
        <w:rPr>
          <w:lang w:val="en-GB"/>
        </w:rPr>
        <w:instrText xml:space="preserve"> TOC \o "1-9" \l 1-9 \h </w:instrText>
      </w:r>
      <w:r w:rsidRPr="00887809">
        <w:rPr>
          <w:b/>
          <w:bCs/>
          <w:szCs w:val="24"/>
          <w:lang w:val="en-GB"/>
        </w:rPr>
        <w:fldChar w:fldCharType="separate"/>
      </w:r>
      <w:hyperlink w:anchor="_Toc413240768" w:history="1">
        <w:r w:rsidR="00D142E9" w:rsidRPr="00D65D0C">
          <w:rPr>
            <w:rStyle w:val="Hyperlink"/>
            <w:noProof/>
          </w:rPr>
          <w:t>High level Specification</w:t>
        </w:r>
        <w:r w:rsidR="00D142E9">
          <w:rPr>
            <w:noProof/>
          </w:rPr>
          <w:tab/>
        </w:r>
        <w:r w:rsidR="00D142E9">
          <w:rPr>
            <w:noProof/>
          </w:rPr>
          <w:fldChar w:fldCharType="begin"/>
        </w:r>
        <w:r w:rsidR="00D142E9">
          <w:rPr>
            <w:noProof/>
          </w:rPr>
          <w:instrText xml:space="preserve"> PAGEREF _Toc413240768 \h </w:instrText>
        </w:r>
        <w:r w:rsidR="00D142E9">
          <w:rPr>
            <w:noProof/>
          </w:rPr>
        </w:r>
        <w:r w:rsidR="00D142E9">
          <w:rPr>
            <w:noProof/>
          </w:rPr>
          <w:fldChar w:fldCharType="separate"/>
        </w:r>
        <w:r w:rsidR="00D142E9">
          <w:rPr>
            <w:noProof/>
          </w:rPr>
          <w:t>3</w:t>
        </w:r>
        <w:r w:rsidR="00D142E9">
          <w:rPr>
            <w:noProof/>
          </w:rPr>
          <w:fldChar w:fldCharType="end"/>
        </w:r>
      </w:hyperlink>
    </w:p>
    <w:p w14:paraId="5841BC85" w14:textId="77777777" w:rsidR="00D142E9" w:rsidRDefault="0026604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69" w:history="1">
        <w:r w:rsidR="00D142E9" w:rsidRPr="00D65D0C">
          <w:rPr>
            <w:rStyle w:val="Hyperlink"/>
            <w:noProof/>
          </w:rPr>
          <w:t>The specification as given in the Technical Guide</w:t>
        </w:r>
        <w:r w:rsidR="00D142E9">
          <w:rPr>
            <w:noProof/>
          </w:rPr>
          <w:tab/>
        </w:r>
        <w:r w:rsidR="00D142E9">
          <w:rPr>
            <w:noProof/>
          </w:rPr>
          <w:fldChar w:fldCharType="begin"/>
        </w:r>
        <w:r w:rsidR="00D142E9">
          <w:rPr>
            <w:noProof/>
          </w:rPr>
          <w:instrText xml:space="preserve"> PAGEREF _Toc413240769 \h </w:instrText>
        </w:r>
        <w:r w:rsidR="00D142E9">
          <w:rPr>
            <w:noProof/>
          </w:rPr>
        </w:r>
        <w:r w:rsidR="00D142E9">
          <w:rPr>
            <w:noProof/>
          </w:rPr>
          <w:fldChar w:fldCharType="separate"/>
        </w:r>
        <w:r w:rsidR="00D142E9">
          <w:rPr>
            <w:noProof/>
          </w:rPr>
          <w:t>3</w:t>
        </w:r>
        <w:r w:rsidR="00D142E9">
          <w:rPr>
            <w:noProof/>
          </w:rPr>
          <w:fldChar w:fldCharType="end"/>
        </w:r>
      </w:hyperlink>
    </w:p>
    <w:p w14:paraId="6CEA13B4" w14:textId="77777777" w:rsidR="00D142E9" w:rsidRDefault="0026604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0" w:history="1">
        <w:r w:rsidR="00D142E9" w:rsidRPr="00D65D0C">
          <w:rPr>
            <w:rStyle w:val="Hyperlink"/>
            <w:noProof/>
          </w:rPr>
          <w:t>Our specification</w:t>
        </w:r>
        <w:r w:rsidR="00D142E9">
          <w:rPr>
            <w:noProof/>
          </w:rPr>
          <w:tab/>
        </w:r>
        <w:r w:rsidR="00D142E9">
          <w:rPr>
            <w:noProof/>
          </w:rPr>
          <w:fldChar w:fldCharType="begin"/>
        </w:r>
        <w:r w:rsidR="00D142E9">
          <w:rPr>
            <w:noProof/>
          </w:rPr>
          <w:instrText xml:space="preserve"> PAGEREF _Toc413240770 \h </w:instrText>
        </w:r>
        <w:r w:rsidR="00D142E9">
          <w:rPr>
            <w:noProof/>
          </w:rPr>
        </w:r>
        <w:r w:rsidR="00D142E9">
          <w:rPr>
            <w:noProof/>
          </w:rPr>
          <w:fldChar w:fldCharType="separate"/>
        </w:r>
        <w:r w:rsidR="00D142E9">
          <w:rPr>
            <w:noProof/>
          </w:rPr>
          <w:t>3</w:t>
        </w:r>
        <w:r w:rsidR="00D142E9">
          <w:rPr>
            <w:noProof/>
          </w:rPr>
          <w:fldChar w:fldCharType="end"/>
        </w:r>
      </w:hyperlink>
    </w:p>
    <w:p w14:paraId="6B02D4FA" w14:textId="77777777" w:rsidR="00D142E9" w:rsidRDefault="0026604E">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71" w:history="1">
        <w:r w:rsidR="00D142E9" w:rsidRPr="00D65D0C">
          <w:rPr>
            <w:rStyle w:val="Hyperlink"/>
            <w:noProof/>
          </w:rPr>
          <w:t>System Level requirements</w:t>
        </w:r>
        <w:r w:rsidR="00D142E9">
          <w:rPr>
            <w:noProof/>
          </w:rPr>
          <w:tab/>
        </w:r>
        <w:r w:rsidR="00D142E9">
          <w:rPr>
            <w:noProof/>
          </w:rPr>
          <w:fldChar w:fldCharType="begin"/>
        </w:r>
        <w:r w:rsidR="00D142E9">
          <w:rPr>
            <w:noProof/>
          </w:rPr>
          <w:instrText xml:space="preserve"> PAGEREF _Toc413240771 \h </w:instrText>
        </w:r>
        <w:r w:rsidR="00D142E9">
          <w:rPr>
            <w:noProof/>
          </w:rPr>
        </w:r>
        <w:r w:rsidR="00D142E9">
          <w:rPr>
            <w:noProof/>
          </w:rPr>
          <w:fldChar w:fldCharType="separate"/>
        </w:r>
        <w:r w:rsidR="00D142E9">
          <w:rPr>
            <w:noProof/>
          </w:rPr>
          <w:t>3</w:t>
        </w:r>
        <w:r w:rsidR="00D142E9">
          <w:rPr>
            <w:noProof/>
          </w:rPr>
          <w:fldChar w:fldCharType="end"/>
        </w:r>
      </w:hyperlink>
    </w:p>
    <w:p w14:paraId="66B16CEF" w14:textId="77777777" w:rsidR="00D142E9" w:rsidRDefault="0026604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72" w:history="1">
        <w:r w:rsidR="00D142E9" w:rsidRPr="00D65D0C">
          <w:rPr>
            <w:rStyle w:val="Hyperlink"/>
            <w:noProof/>
          </w:rPr>
          <w:t>USE-cases</w:t>
        </w:r>
        <w:r w:rsidR="00D142E9">
          <w:rPr>
            <w:noProof/>
          </w:rPr>
          <w:tab/>
        </w:r>
        <w:r w:rsidR="00D142E9">
          <w:rPr>
            <w:noProof/>
          </w:rPr>
          <w:fldChar w:fldCharType="begin"/>
        </w:r>
        <w:r w:rsidR="00D142E9">
          <w:rPr>
            <w:noProof/>
          </w:rPr>
          <w:instrText xml:space="preserve"> PAGEREF _Toc413240772 \h </w:instrText>
        </w:r>
        <w:r w:rsidR="00D142E9">
          <w:rPr>
            <w:noProof/>
          </w:rPr>
        </w:r>
        <w:r w:rsidR="00D142E9">
          <w:rPr>
            <w:noProof/>
          </w:rPr>
          <w:fldChar w:fldCharType="separate"/>
        </w:r>
        <w:r w:rsidR="00D142E9">
          <w:rPr>
            <w:noProof/>
          </w:rPr>
          <w:t>4</w:t>
        </w:r>
        <w:r w:rsidR="00D142E9">
          <w:rPr>
            <w:noProof/>
          </w:rPr>
          <w:fldChar w:fldCharType="end"/>
        </w:r>
      </w:hyperlink>
    </w:p>
    <w:p w14:paraId="3FACFF3D" w14:textId="77777777" w:rsidR="00D142E9" w:rsidRDefault="0026604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3" w:history="1">
        <w:r w:rsidR="00D142E9" w:rsidRPr="00D65D0C">
          <w:rPr>
            <w:rStyle w:val="Hyperlink"/>
            <w:noProof/>
          </w:rPr>
          <w:t>Sort unsorted disks</w:t>
        </w:r>
        <w:r w:rsidR="00D142E9">
          <w:rPr>
            <w:noProof/>
          </w:rPr>
          <w:tab/>
        </w:r>
        <w:r w:rsidR="00D142E9">
          <w:rPr>
            <w:noProof/>
          </w:rPr>
          <w:fldChar w:fldCharType="begin"/>
        </w:r>
        <w:r w:rsidR="00D142E9">
          <w:rPr>
            <w:noProof/>
          </w:rPr>
          <w:instrText xml:space="preserve"> PAGEREF _Toc413240773 \h </w:instrText>
        </w:r>
        <w:r w:rsidR="00D142E9">
          <w:rPr>
            <w:noProof/>
          </w:rPr>
        </w:r>
        <w:r w:rsidR="00D142E9">
          <w:rPr>
            <w:noProof/>
          </w:rPr>
          <w:fldChar w:fldCharType="separate"/>
        </w:r>
        <w:r w:rsidR="00D142E9">
          <w:rPr>
            <w:noProof/>
          </w:rPr>
          <w:t>4</w:t>
        </w:r>
        <w:r w:rsidR="00D142E9">
          <w:rPr>
            <w:noProof/>
          </w:rPr>
          <w:fldChar w:fldCharType="end"/>
        </w:r>
      </w:hyperlink>
    </w:p>
    <w:p w14:paraId="6AC8AF02" w14:textId="77777777" w:rsidR="00D142E9" w:rsidRDefault="0026604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4" w:history="1">
        <w:r w:rsidR="00D142E9" w:rsidRPr="00D65D0C">
          <w:rPr>
            <w:rStyle w:val="Hyperlink"/>
            <w:noProof/>
          </w:rPr>
          <w:t>Abort the process</w:t>
        </w:r>
        <w:r w:rsidR="00D142E9">
          <w:rPr>
            <w:noProof/>
          </w:rPr>
          <w:tab/>
        </w:r>
        <w:r w:rsidR="00D142E9">
          <w:rPr>
            <w:noProof/>
          </w:rPr>
          <w:fldChar w:fldCharType="begin"/>
        </w:r>
        <w:r w:rsidR="00D142E9">
          <w:rPr>
            <w:noProof/>
          </w:rPr>
          <w:instrText xml:space="preserve"> PAGEREF _Toc413240774 \h </w:instrText>
        </w:r>
        <w:r w:rsidR="00D142E9">
          <w:rPr>
            <w:noProof/>
          </w:rPr>
        </w:r>
        <w:r w:rsidR="00D142E9">
          <w:rPr>
            <w:noProof/>
          </w:rPr>
          <w:fldChar w:fldCharType="separate"/>
        </w:r>
        <w:r w:rsidR="00D142E9">
          <w:rPr>
            <w:noProof/>
          </w:rPr>
          <w:t>4</w:t>
        </w:r>
        <w:r w:rsidR="00D142E9">
          <w:rPr>
            <w:noProof/>
          </w:rPr>
          <w:fldChar w:fldCharType="end"/>
        </w:r>
      </w:hyperlink>
    </w:p>
    <w:p w14:paraId="2FEED67D" w14:textId="77777777" w:rsidR="00D142E9" w:rsidRDefault="0026604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5" w:history="1">
        <w:r w:rsidR="00D142E9" w:rsidRPr="00D65D0C">
          <w:rPr>
            <w:rStyle w:val="Hyperlink"/>
            <w:noProof/>
          </w:rPr>
          <w:t>Starting the machine</w:t>
        </w:r>
        <w:r w:rsidR="00D142E9">
          <w:rPr>
            <w:noProof/>
          </w:rPr>
          <w:tab/>
        </w:r>
        <w:r w:rsidR="00D142E9">
          <w:rPr>
            <w:noProof/>
          </w:rPr>
          <w:fldChar w:fldCharType="begin"/>
        </w:r>
        <w:r w:rsidR="00D142E9">
          <w:rPr>
            <w:noProof/>
          </w:rPr>
          <w:instrText xml:space="preserve"> PAGEREF _Toc413240775 \h </w:instrText>
        </w:r>
        <w:r w:rsidR="00D142E9">
          <w:rPr>
            <w:noProof/>
          </w:rPr>
        </w:r>
        <w:r w:rsidR="00D142E9">
          <w:rPr>
            <w:noProof/>
          </w:rPr>
          <w:fldChar w:fldCharType="separate"/>
        </w:r>
        <w:r w:rsidR="00D142E9">
          <w:rPr>
            <w:noProof/>
          </w:rPr>
          <w:t>5</w:t>
        </w:r>
        <w:r w:rsidR="00D142E9">
          <w:rPr>
            <w:noProof/>
          </w:rPr>
          <w:fldChar w:fldCharType="end"/>
        </w:r>
      </w:hyperlink>
    </w:p>
    <w:p w14:paraId="78A74F80" w14:textId="77777777" w:rsidR="00D142E9" w:rsidRDefault="0026604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6" w:history="1">
        <w:r w:rsidR="00D142E9" w:rsidRPr="00D65D0C">
          <w:rPr>
            <w:rStyle w:val="Hyperlink"/>
            <w:noProof/>
          </w:rPr>
          <w:t>Shutting down the machine</w:t>
        </w:r>
        <w:r w:rsidR="00D142E9">
          <w:rPr>
            <w:noProof/>
          </w:rPr>
          <w:tab/>
        </w:r>
        <w:r w:rsidR="00D142E9">
          <w:rPr>
            <w:noProof/>
          </w:rPr>
          <w:fldChar w:fldCharType="begin"/>
        </w:r>
        <w:r w:rsidR="00D142E9">
          <w:rPr>
            <w:noProof/>
          </w:rPr>
          <w:instrText xml:space="preserve"> PAGEREF _Toc413240776 \h </w:instrText>
        </w:r>
        <w:r w:rsidR="00D142E9">
          <w:rPr>
            <w:noProof/>
          </w:rPr>
        </w:r>
        <w:r w:rsidR="00D142E9">
          <w:rPr>
            <w:noProof/>
          </w:rPr>
          <w:fldChar w:fldCharType="separate"/>
        </w:r>
        <w:r w:rsidR="00D142E9">
          <w:rPr>
            <w:noProof/>
          </w:rPr>
          <w:t>5</w:t>
        </w:r>
        <w:r w:rsidR="00D142E9">
          <w:rPr>
            <w:noProof/>
          </w:rPr>
          <w:fldChar w:fldCharType="end"/>
        </w:r>
      </w:hyperlink>
    </w:p>
    <w:p w14:paraId="45A1D663" w14:textId="77777777" w:rsidR="00D142E9" w:rsidRDefault="0026604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7" w:history="1">
        <w:r w:rsidR="00D142E9" w:rsidRPr="00D65D0C">
          <w:rPr>
            <w:rStyle w:val="Hyperlink"/>
            <w:noProof/>
            <w:lang w:val="en-GB"/>
          </w:rPr>
          <w:t>Stop the machine</w:t>
        </w:r>
        <w:r w:rsidR="00D142E9">
          <w:rPr>
            <w:noProof/>
          </w:rPr>
          <w:tab/>
        </w:r>
        <w:r w:rsidR="00D142E9">
          <w:rPr>
            <w:noProof/>
          </w:rPr>
          <w:fldChar w:fldCharType="begin"/>
        </w:r>
        <w:r w:rsidR="00D142E9">
          <w:rPr>
            <w:noProof/>
          </w:rPr>
          <w:instrText xml:space="preserve"> PAGEREF _Toc413240777 \h </w:instrText>
        </w:r>
        <w:r w:rsidR="00D142E9">
          <w:rPr>
            <w:noProof/>
          </w:rPr>
        </w:r>
        <w:r w:rsidR="00D142E9">
          <w:rPr>
            <w:noProof/>
          </w:rPr>
          <w:fldChar w:fldCharType="separate"/>
        </w:r>
        <w:r w:rsidR="00D142E9">
          <w:rPr>
            <w:noProof/>
          </w:rPr>
          <w:t>6</w:t>
        </w:r>
        <w:r w:rsidR="00D142E9">
          <w:rPr>
            <w:noProof/>
          </w:rPr>
          <w:fldChar w:fldCharType="end"/>
        </w:r>
      </w:hyperlink>
    </w:p>
    <w:p w14:paraId="6CAA7B97" w14:textId="77777777" w:rsidR="00D142E9" w:rsidRDefault="0026604E">
      <w:pPr>
        <w:pStyle w:val="TOC3"/>
        <w:tabs>
          <w:tab w:val="right" w:leader="dot" w:pos="9628"/>
        </w:tabs>
        <w:rPr>
          <w:rFonts w:asciiTheme="minorHAnsi" w:eastAsiaTheme="minorEastAsia" w:hAnsiTheme="minorHAnsi" w:cstheme="minorBidi"/>
          <w:noProof/>
          <w:kern w:val="0"/>
          <w:sz w:val="22"/>
          <w:szCs w:val="22"/>
          <w:lang w:eastAsia="en-US" w:bidi="ar-SA"/>
        </w:rPr>
      </w:pPr>
      <w:hyperlink w:anchor="_Toc413240778" w:history="1">
        <w:r w:rsidR="00D142E9" w:rsidRPr="00D65D0C">
          <w:rPr>
            <w:rStyle w:val="Hyperlink"/>
            <w:noProof/>
            <w:lang w:val="en-GB"/>
          </w:rPr>
          <w:t>Booting of the machine</w:t>
        </w:r>
        <w:r w:rsidR="00D142E9">
          <w:rPr>
            <w:noProof/>
          </w:rPr>
          <w:tab/>
        </w:r>
        <w:r w:rsidR="00D142E9">
          <w:rPr>
            <w:noProof/>
          </w:rPr>
          <w:fldChar w:fldCharType="begin"/>
        </w:r>
        <w:r w:rsidR="00D142E9">
          <w:rPr>
            <w:noProof/>
          </w:rPr>
          <w:instrText xml:space="preserve"> PAGEREF _Toc413240778 \h </w:instrText>
        </w:r>
        <w:r w:rsidR="00D142E9">
          <w:rPr>
            <w:noProof/>
          </w:rPr>
        </w:r>
        <w:r w:rsidR="00D142E9">
          <w:rPr>
            <w:noProof/>
          </w:rPr>
          <w:fldChar w:fldCharType="separate"/>
        </w:r>
        <w:r w:rsidR="00D142E9">
          <w:rPr>
            <w:noProof/>
          </w:rPr>
          <w:t>6</w:t>
        </w:r>
        <w:r w:rsidR="00D142E9">
          <w:rPr>
            <w:noProof/>
          </w:rPr>
          <w:fldChar w:fldCharType="end"/>
        </w:r>
      </w:hyperlink>
    </w:p>
    <w:p w14:paraId="635431B6" w14:textId="77777777" w:rsidR="00D142E9" w:rsidRDefault="0026604E">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79" w:history="1">
        <w:r w:rsidR="00D142E9" w:rsidRPr="00D65D0C">
          <w:rPr>
            <w:rStyle w:val="Hyperlink"/>
            <w:noProof/>
          </w:rPr>
          <w:t>User Constraints</w:t>
        </w:r>
        <w:r w:rsidR="00D142E9">
          <w:rPr>
            <w:noProof/>
          </w:rPr>
          <w:tab/>
        </w:r>
        <w:r w:rsidR="00D142E9">
          <w:rPr>
            <w:noProof/>
          </w:rPr>
          <w:fldChar w:fldCharType="begin"/>
        </w:r>
        <w:r w:rsidR="00D142E9">
          <w:rPr>
            <w:noProof/>
          </w:rPr>
          <w:instrText xml:space="preserve"> PAGEREF _Toc413240779 \h </w:instrText>
        </w:r>
        <w:r w:rsidR="00D142E9">
          <w:rPr>
            <w:noProof/>
          </w:rPr>
        </w:r>
        <w:r w:rsidR="00D142E9">
          <w:rPr>
            <w:noProof/>
          </w:rPr>
          <w:fldChar w:fldCharType="separate"/>
        </w:r>
        <w:r w:rsidR="00D142E9">
          <w:rPr>
            <w:noProof/>
          </w:rPr>
          <w:t>7</w:t>
        </w:r>
        <w:r w:rsidR="00D142E9">
          <w:rPr>
            <w:noProof/>
          </w:rPr>
          <w:fldChar w:fldCharType="end"/>
        </w:r>
      </w:hyperlink>
    </w:p>
    <w:p w14:paraId="3003F5A6" w14:textId="77777777" w:rsidR="00D142E9" w:rsidRDefault="0026604E">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0" w:history="1">
        <w:r w:rsidR="00D142E9" w:rsidRPr="00D65D0C">
          <w:rPr>
            <w:rStyle w:val="Hyperlink"/>
            <w:noProof/>
          </w:rPr>
          <w:t>Safety Properties</w:t>
        </w:r>
        <w:r w:rsidR="00D142E9">
          <w:rPr>
            <w:noProof/>
          </w:rPr>
          <w:tab/>
        </w:r>
        <w:r w:rsidR="00D142E9">
          <w:rPr>
            <w:noProof/>
          </w:rPr>
          <w:fldChar w:fldCharType="begin"/>
        </w:r>
        <w:r w:rsidR="00D142E9">
          <w:rPr>
            <w:noProof/>
          </w:rPr>
          <w:instrText xml:space="preserve"> PAGEREF _Toc413240780 \h </w:instrText>
        </w:r>
        <w:r w:rsidR="00D142E9">
          <w:rPr>
            <w:noProof/>
          </w:rPr>
        </w:r>
        <w:r w:rsidR="00D142E9">
          <w:rPr>
            <w:noProof/>
          </w:rPr>
          <w:fldChar w:fldCharType="separate"/>
        </w:r>
        <w:r w:rsidR="00D142E9">
          <w:rPr>
            <w:noProof/>
          </w:rPr>
          <w:t>7</w:t>
        </w:r>
        <w:r w:rsidR="00D142E9">
          <w:rPr>
            <w:noProof/>
          </w:rPr>
          <w:fldChar w:fldCharType="end"/>
        </w:r>
      </w:hyperlink>
    </w:p>
    <w:p w14:paraId="22F3B5AD" w14:textId="77777777" w:rsidR="00D142E9" w:rsidRDefault="0026604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1" w:history="1">
        <w:r w:rsidR="00D142E9" w:rsidRPr="00D65D0C">
          <w:rPr>
            <w:rStyle w:val="Hyperlink"/>
            <w:noProof/>
          </w:rPr>
          <w:t>Explanation of Safety Properties</w:t>
        </w:r>
        <w:r w:rsidR="00D142E9">
          <w:rPr>
            <w:noProof/>
          </w:rPr>
          <w:tab/>
        </w:r>
        <w:r w:rsidR="00D142E9">
          <w:rPr>
            <w:noProof/>
          </w:rPr>
          <w:fldChar w:fldCharType="begin"/>
        </w:r>
        <w:r w:rsidR="00D142E9">
          <w:rPr>
            <w:noProof/>
          </w:rPr>
          <w:instrText xml:space="preserve"> PAGEREF _Toc413240781 \h </w:instrText>
        </w:r>
        <w:r w:rsidR="00D142E9">
          <w:rPr>
            <w:noProof/>
          </w:rPr>
        </w:r>
        <w:r w:rsidR="00D142E9">
          <w:rPr>
            <w:noProof/>
          </w:rPr>
          <w:fldChar w:fldCharType="separate"/>
        </w:r>
        <w:r w:rsidR="00D142E9">
          <w:rPr>
            <w:noProof/>
          </w:rPr>
          <w:t>7</w:t>
        </w:r>
        <w:r w:rsidR="00D142E9">
          <w:rPr>
            <w:noProof/>
          </w:rPr>
          <w:fldChar w:fldCharType="end"/>
        </w:r>
      </w:hyperlink>
    </w:p>
    <w:p w14:paraId="7A8D758D" w14:textId="77777777" w:rsidR="00D142E9" w:rsidRDefault="0026604E">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2" w:history="1">
        <w:r w:rsidR="00D142E9" w:rsidRPr="00D65D0C">
          <w:rPr>
            <w:rStyle w:val="Hyperlink"/>
            <w:noProof/>
          </w:rPr>
          <w:t>Design Decisions</w:t>
        </w:r>
        <w:r w:rsidR="00D142E9">
          <w:rPr>
            <w:noProof/>
          </w:rPr>
          <w:tab/>
        </w:r>
        <w:r w:rsidR="00D142E9">
          <w:rPr>
            <w:noProof/>
          </w:rPr>
          <w:fldChar w:fldCharType="begin"/>
        </w:r>
        <w:r w:rsidR="00D142E9">
          <w:rPr>
            <w:noProof/>
          </w:rPr>
          <w:instrText xml:space="preserve"> PAGEREF _Toc413240782 \h </w:instrText>
        </w:r>
        <w:r w:rsidR="00D142E9">
          <w:rPr>
            <w:noProof/>
          </w:rPr>
        </w:r>
        <w:r w:rsidR="00D142E9">
          <w:rPr>
            <w:noProof/>
          </w:rPr>
          <w:fldChar w:fldCharType="separate"/>
        </w:r>
        <w:r w:rsidR="00D142E9">
          <w:rPr>
            <w:noProof/>
          </w:rPr>
          <w:t>8</w:t>
        </w:r>
        <w:r w:rsidR="00D142E9">
          <w:rPr>
            <w:noProof/>
          </w:rPr>
          <w:fldChar w:fldCharType="end"/>
        </w:r>
      </w:hyperlink>
    </w:p>
    <w:p w14:paraId="1FE39BE9" w14:textId="77777777" w:rsidR="00D142E9" w:rsidRDefault="0026604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3" w:history="1">
        <w:r w:rsidR="00D142E9" w:rsidRPr="00D65D0C">
          <w:rPr>
            <w:rStyle w:val="Hyperlink"/>
            <w:noProof/>
          </w:rPr>
          <w:t>The Feeder</w:t>
        </w:r>
        <w:r w:rsidR="00D142E9">
          <w:rPr>
            <w:noProof/>
          </w:rPr>
          <w:tab/>
        </w:r>
        <w:r w:rsidR="00D142E9">
          <w:rPr>
            <w:noProof/>
          </w:rPr>
          <w:fldChar w:fldCharType="begin"/>
        </w:r>
        <w:r w:rsidR="00D142E9">
          <w:rPr>
            <w:noProof/>
          </w:rPr>
          <w:instrText xml:space="preserve"> PAGEREF _Toc413240783 \h </w:instrText>
        </w:r>
        <w:r w:rsidR="00D142E9">
          <w:rPr>
            <w:noProof/>
          </w:rPr>
        </w:r>
        <w:r w:rsidR="00D142E9">
          <w:rPr>
            <w:noProof/>
          </w:rPr>
          <w:fldChar w:fldCharType="separate"/>
        </w:r>
        <w:r w:rsidR="00D142E9">
          <w:rPr>
            <w:noProof/>
          </w:rPr>
          <w:t>8</w:t>
        </w:r>
        <w:r w:rsidR="00D142E9">
          <w:rPr>
            <w:noProof/>
          </w:rPr>
          <w:fldChar w:fldCharType="end"/>
        </w:r>
      </w:hyperlink>
    </w:p>
    <w:p w14:paraId="79E0EC85" w14:textId="77777777" w:rsidR="00D142E9" w:rsidRDefault="0026604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4" w:history="1">
        <w:r w:rsidR="00D142E9" w:rsidRPr="00D65D0C">
          <w:rPr>
            <w:rStyle w:val="Hyperlink"/>
            <w:noProof/>
          </w:rPr>
          <w:t>The Transportation and Scanning</w:t>
        </w:r>
        <w:r w:rsidR="00D142E9">
          <w:rPr>
            <w:noProof/>
          </w:rPr>
          <w:tab/>
        </w:r>
        <w:r w:rsidR="00D142E9">
          <w:rPr>
            <w:noProof/>
          </w:rPr>
          <w:fldChar w:fldCharType="begin"/>
        </w:r>
        <w:r w:rsidR="00D142E9">
          <w:rPr>
            <w:noProof/>
          </w:rPr>
          <w:instrText xml:space="preserve"> PAGEREF _Toc413240784 \h </w:instrText>
        </w:r>
        <w:r w:rsidR="00D142E9">
          <w:rPr>
            <w:noProof/>
          </w:rPr>
        </w:r>
        <w:r w:rsidR="00D142E9">
          <w:rPr>
            <w:noProof/>
          </w:rPr>
          <w:fldChar w:fldCharType="separate"/>
        </w:r>
        <w:r w:rsidR="00D142E9">
          <w:rPr>
            <w:noProof/>
          </w:rPr>
          <w:t>9</w:t>
        </w:r>
        <w:r w:rsidR="00D142E9">
          <w:rPr>
            <w:noProof/>
          </w:rPr>
          <w:fldChar w:fldCharType="end"/>
        </w:r>
      </w:hyperlink>
    </w:p>
    <w:p w14:paraId="44DE90F8" w14:textId="77777777" w:rsidR="00D142E9" w:rsidRDefault="0026604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5" w:history="1">
        <w:r w:rsidR="00D142E9" w:rsidRPr="00D65D0C">
          <w:rPr>
            <w:rStyle w:val="Hyperlink"/>
            <w:noProof/>
          </w:rPr>
          <w:t>The sorting mechanism</w:t>
        </w:r>
        <w:r w:rsidR="00D142E9">
          <w:rPr>
            <w:noProof/>
          </w:rPr>
          <w:tab/>
        </w:r>
        <w:r w:rsidR="00D142E9">
          <w:rPr>
            <w:noProof/>
          </w:rPr>
          <w:fldChar w:fldCharType="begin"/>
        </w:r>
        <w:r w:rsidR="00D142E9">
          <w:rPr>
            <w:noProof/>
          </w:rPr>
          <w:instrText xml:space="preserve"> PAGEREF _Toc413240785 \h </w:instrText>
        </w:r>
        <w:r w:rsidR="00D142E9">
          <w:rPr>
            <w:noProof/>
          </w:rPr>
        </w:r>
        <w:r w:rsidR="00D142E9">
          <w:rPr>
            <w:noProof/>
          </w:rPr>
          <w:fldChar w:fldCharType="separate"/>
        </w:r>
        <w:r w:rsidR="00D142E9">
          <w:rPr>
            <w:noProof/>
          </w:rPr>
          <w:t>11</w:t>
        </w:r>
        <w:r w:rsidR="00D142E9">
          <w:rPr>
            <w:noProof/>
          </w:rPr>
          <w:fldChar w:fldCharType="end"/>
        </w:r>
      </w:hyperlink>
    </w:p>
    <w:p w14:paraId="296C4E3D" w14:textId="77777777" w:rsidR="00D142E9" w:rsidRDefault="0026604E">
      <w:pPr>
        <w:pStyle w:val="TOC1"/>
        <w:tabs>
          <w:tab w:val="right" w:leader="dot" w:pos="9628"/>
        </w:tabs>
        <w:rPr>
          <w:rFonts w:asciiTheme="minorHAnsi" w:eastAsiaTheme="minorEastAsia" w:hAnsiTheme="minorHAnsi" w:cstheme="minorBidi"/>
          <w:noProof/>
          <w:kern w:val="0"/>
          <w:sz w:val="22"/>
          <w:szCs w:val="22"/>
          <w:lang w:eastAsia="en-US" w:bidi="ar-SA"/>
        </w:rPr>
      </w:pPr>
      <w:hyperlink w:anchor="_Toc413240786" w:history="1">
        <w:r w:rsidR="00D142E9" w:rsidRPr="00D65D0C">
          <w:rPr>
            <w:rStyle w:val="Hyperlink"/>
            <w:noProof/>
          </w:rPr>
          <w:t>Machine interface</w:t>
        </w:r>
        <w:r w:rsidR="00D142E9">
          <w:rPr>
            <w:noProof/>
          </w:rPr>
          <w:tab/>
        </w:r>
        <w:r w:rsidR="00D142E9">
          <w:rPr>
            <w:noProof/>
          </w:rPr>
          <w:fldChar w:fldCharType="begin"/>
        </w:r>
        <w:r w:rsidR="00D142E9">
          <w:rPr>
            <w:noProof/>
          </w:rPr>
          <w:instrText xml:space="preserve"> PAGEREF _Toc413240786 \h </w:instrText>
        </w:r>
        <w:r w:rsidR="00D142E9">
          <w:rPr>
            <w:noProof/>
          </w:rPr>
        </w:r>
        <w:r w:rsidR="00D142E9">
          <w:rPr>
            <w:noProof/>
          </w:rPr>
          <w:fldChar w:fldCharType="separate"/>
        </w:r>
        <w:r w:rsidR="00D142E9">
          <w:rPr>
            <w:noProof/>
          </w:rPr>
          <w:t>12</w:t>
        </w:r>
        <w:r w:rsidR="00D142E9">
          <w:rPr>
            <w:noProof/>
          </w:rPr>
          <w:fldChar w:fldCharType="end"/>
        </w:r>
      </w:hyperlink>
    </w:p>
    <w:p w14:paraId="3B025353" w14:textId="77777777" w:rsidR="00D142E9" w:rsidRDefault="0026604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7" w:history="1">
        <w:r w:rsidR="00D142E9" w:rsidRPr="00D65D0C">
          <w:rPr>
            <w:rStyle w:val="Hyperlink"/>
            <w:noProof/>
          </w:rPr>
          <w:t>The feeder</w:t>
        </w:r>
        <w:r w:rsidR="00D142E9">
          <w:rPr>
            <w:noProof/>
          </w:rPr>
          <w:tab/>
        </w:r>
        <w:r w:rsidR="00D142E9">
          <w:rPr>
            <w:noProof/>
          </w:rPr>
          <w:fldChar w:fldCharType="begin"/>
        </w:r>
        <w:r w:rsidR="00D142E9">
          <w:rPr>
            <w:noProof/>
          </w:rPr>
          <w:instrText xml:space="preserve"> PAGEREF _Toc413240787 \h </w:instrText>
        </w:r>
        <w:r w:rsidR="00D142E9">
          <w:rPr>
            <w:noProof/>
          </w:rPr>
        </w:r>
        <w:r w:rsidR="00D142E9">
          <w:rPr>
            <w:noProof/>
          </w:rPr>
          <w:fldChar w:fldCharType="separate"/>
        </w:r>
        <w:r w:rsidR="00D142E9">
          <w:rPr>
            <w:noProof/>
          </w:rPr>
          <w:t>12</w:t>
        </w:r>
        <w:r w:rsidR="00D142E9">
          <w:rPr>
            <w:noProof/>
          </w:rPr>
          <w:fldChar w:fldCharType="end"/>
        </w:r>
      </w:hyperlink>
    </w:p>
    <w:p w14:paraId="634376D5" w14:textId="77777777" w:rsidR="00D142E9" w:rsidRDefault="0026604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8" w:history="1">
        <w:r w:rsidR="00D142E9" w:rsidRPr="00D65D0C">
          <w:rPr>
            <w:rStyle w:val="Hyperlink"/>
            <w:noProof/>
          </w:rPr>
          <w:t>The position sensor</w:t>
        </w:r>
        <w:r w:rsidR="00D142E9">
          <w:rPr>
            <w:noProof/>
          </w:rPr>
          <w:tab/>
        </w:r>
        <w:r w:rsidR="00D142E9">
          <w:rPr>
            <w:noProof/>
          </w:rPr>
          <w:fldChar w:fldCharType="begin"/>
        </w:r>
        <w:r w:rsidR="00D142E9">
          <w:rPr>
            <w:noProof/>
          </w:rPr>
          <w:instrText xml:space="preserve"> PAGEREF _Toc413240788 \h </w:instrText>
        </w:r>
        <w:r w:rsidR="00D142E9">
          <w:rPr>
            <w:noProof/>
          </w:rPr>
        </w:r>
        <w:r w:rsidR="00D142E9">
          <w:rPr>
            <w:noProof/>
          </w:rPr>
          <w:fldChar w:fldCharType="separate"/>
        </w:r>
        <w:r w:rsidR="00D142E9">
          <w:rPr>
            <w:noProof/>
          </w:rPr>
          <w:t>12</w:t>
        </w:r>
        <w:r w:rsidR="00D142E9">
          <w:rPr>
            <w:noProof/>
          </w:rPr>
          <w:fldChar w:fldCharType="end"/>
        </w:r>
      </w:hyperlink>
    </w:p>
    <w:p w14:paraId="2E32C7DC" w14:textId="77777777" w:rsidR="00D142E9" w:rsidRDefault="0026604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89" w:history="1">
        <w:r w:rsidR="00D142E9" w:rsidRPr="00D65D0C">
          <w:rPr>
            <w:rStyle w:val="Hyperlink"/>
            <w:noProof/>
          </w:rPr>
          <w:t>The black white detector</w:t>
        </w:r>
        <w:r w:rsidR="00D142E9">
          <w:rPr>
            <w:noProof/>
          </w:rPr>
          <w:tab/>
        </w:r>
        <w:r w:rsidR="00D142E9">
          <w:rPr>
            <w:noProof/>
          </w:rPr>
          <w:fldChar w:fldCharType="begin"/>
        </w:r>
        <w:r w:rsidR="00D142E9">
          <w:rPr>
            <w:noProof/>
          </w:rPr>
          <w:instrText xml:space="preserve"> PAGEREF _Toc413240789 \h </w:instrText>
        </w:r>
        <w:r w:rsidR="00D142E9">
          <w:rPr>
            <w:noProof/>
          </w:rPr>
        </w:r>
        <w:r w:rsidR="00D142E9">
          <w:rPr>
            <w:noProof/>
          </w:rPr>
          <w:fldChar w:fldCharType="separate"/>
        </w:r>
        <w:r w:rsidR="00D142E9">
          <w:rPr>
            <w:noProof/>
          </w:rPr>
          <w:t>12</w:t>
        </w:r>
        <w:r w:rsidR="00D142E9">
          <w:rPr>
            <w:noProof/>
          </w:rPr>
          <w:fldChar w:fldCharType="end"/>
        </w:r>
      </w:hyperlink>
    </w:p>
    <w:p w14:paraId="6D2A0DC6" w14:textId="77777777" w:rsidR="00D142E9" w:rsidRDefault="0026604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0" w:history="1">
        <w:r w:rsidR="00D142E9" w:rsidRPr="00D65D0C">
          <w:rPr>
            <w:rStyle w:val="Hyperlink"/>
            <w:noProof/>
          </w:rPr>
          <w:t>The Sorter</w:t>
        </w:r>
        <w:r w:rsidR="00D142E9">
          <w:rPr>
            <w:noProof/>
          </w:rPr>
          <w:tab/>
        </w:r>
        <w:r w:rsidR="00D142E9">
          <w:rPr>
            <w:noProof/>
          </w:rPr>
          <w:fldChar w:fldCharType="begin"/>
        </w:r>
        <w:r w:rsidR="00D142E9">
          <w:rPr>
            <w:noProof/>
          </w:rPr>
          <w:instrText xml:space="preserve"> PAGEREF _Toc413240790 \h </w:instrText>
        </w:r>
        <w:r w:rsidR="00D142E9">
          <w:rPr>
            <w:noProof/>
          </w:rPr>
        </w:r>
        <w:r w:rsidR="00D142E9">
          <w:rPr>
            <w:noProof/>
          </w:rPr>
          <w:fldChar w:fldCharType="separate"/>
        </w:r>
        <w:r w:rsidR="00D142E9">
          <w:rPr>
            <w:noProof/>
          </w:rPr>
          <w:t>13</w:t>
        </w:r>
        <w:r w:rsidR="00D142E9">
          <w:rPr>
            <w:noProof/>
          </w:rPr>
          <w:fldChar w:fldCharType="end"/>
        </w:r>
      </w:hyperlink>
    </w:p>
    <w:p w14:paraId="015F5062" w14:textId="77777777" w:rsidR="00D142E9" w:rsidRDefault="0026604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1" w:history="1">
        <w:r w:rsidR="00D142E9" w:rsidRPr="00D65D0C">
          <w:rPr>
            <w:rStyle w:val="Hyperlink"/>
            <w:noProof/>
          </w:rPr>
          <w:t>The buttons</w:t>
        </w:r>
        <w:r w:rsidR="00D142E9">
          <w:rPr>
            <w:noProof/>
          </w:rPr>
          <w:tab/>
        </w:r>
        <w:r w:rsidR="00D142E9">
          <w:rPr>
            <w:noProof/>
          </w:rPr>
          <w:fldChar w:fldCharType="begin"/>
        </w:r>
        <w:r w:rsidR="00D142E9">
          <w:rPr>
            <w:noProof/>
          </w:rPr>
          <w:instrText xml:space="preserve"> PAGEREF _Toc413240791 \h </w:instrText>
        </w:r>
        <w:r w:rsidR="00D142E9">
          <w:rPr>
            <w:noProof/>
          </w:rPr>
        </w:r>
        <w:r w:rsidR="00D142E9">
          <w:rPr>
            <w:noProof/>
          </w:rPr>
          <w:fldChar w:fldCharType="separate"/>
        </w:r>
        <w:r w:rsidR="00D142E9">
          <w:rPr>
            <w:noProof/>
          </w:rPr>
          <w:t>13</w:t>
        </w:r>
        <w:r w:rsidR="00D142E9">
          <w:rPr>
            <w:noProof/>
          </w:rPr>
          <w:fldChar w:fldCharType="end"/>
        </w:r>
      </w:hyperlink>
    </w:p>
    <w:p w14:paraId="409B5EFF" w14:textId="77777777" w:rsidR="00D142E9" w:rsidRDefault="0026604E">
      <w:pPr>
        <w:pStyle w:val="TOC2"/>
        <w:tabs>
          <w:tab w:val="right" w:leader="dot" w:pos="9628"/>
        </w:tabs>
        <w:rPr>
          <w:rFonts w:asciiTheme="minorHAnsi" w:eastAsiaTheme="minorEastAsia" w:hAnsiTheme="minorHAnsi" w:cstheme="minorBidi"/>
          <w:noProof/>
          <w:kern w:val="0"/>
          <w:sz w:val="22"/>
          <w:szCs w:val="22"/>
          <w:lang w:eastAsia="en-US" w:bidi="ar-SA"/>
        </w:rPr>
      </w:pPr>
      <w:hyperlink w:anchor="_Toc413240792" w:history="1">
        <w:r w:rsidR="00D142E9" w:rsidRPr="00D65D0C">
          <w:rPr>
            <w:rStyle w:val="Hyperlink"/>
            <w:noProof/>
          </w:rPr>
          <w:t>The conveyer belt</w:t>
        </w:r>
        <w:r w:rsidR="00D142E9">
          <w:rPr>
            <w:noProof/>
          </w:rPr>
          <w:tab/>
        </w:r>
        <w:r w:rsidR="00D142E9">
          <w:rPr>
            <w:noProof/>
          </w:rPr>
          <w:fldChar w:fldCharType="begin"/>
        </w:r>
        <w:r w:rsidR="00D142E9">
          <w:rPr>
            <w:noProof/>
          </w:rPr>
          <w:instrText xml:space="preserve"> PAGEREF _Toc413240792 \h </w:instrText>
        </w:r>
        <w:r w:rsidR="00D142E9">
          <w:rPr>
            <w:noProof/>
          </w:rPr>
        </w:r>
        <w:r w:rsidR="00D142E9">
          <w:rPr>
            <w:noProof/>
          </w:rPr>
          <w:fldChar w:fldCharType="separate"/>
        </w:r>
        <w:r w:rsidR="00D142E9">
          <w:rPr>
            <w:noProof/>
          </w:rPr>
          <w:t>13</w:t>
        </w:r>
        <w:r w:rsidR="00D142E9">
          <w:rPr>
            <w:noProof/>
          </w:rPr>
          <w:fldChar w:fldCharType="end"/>
        </w:r>
      </w:hyperlink>
    </w:p>
    <w:p w14:paraId="63E1555F" w14:textId="77777777" w:rsidR="00012094" w:rsidRPr="00887809" w:rsidRDefault="00E46DA3">
      <w:pPr>
        <w:pStyle w:val="Kop1"/>
        <w:rPr>
          <w:rFonts w:ascii="Open Baskerville 0.0.75" w:hAnsi="Open Baskerville 0.0.75"/>
          <w:lang w:val="en-GB"/>
        </w:rPr>
      </w:pPr>
      <w:r w:rsidRPr="00887809">
        <w:rPr>
          <w:rFonts w:ascii="Open Baskerville 0.0.75" w:hAnsi="Open Baskerville 0.0.75"/>
          <w:lang w:val="en-GB"/>
        </w:rPr>
        <w:fldChar w:fldCharType="end"/>
      </w:r>
      <w:bookmarkStart w:id="1" w:name="__RefHeading__810_1583989979"/>
    </w:p>
    <w:p w14:paraId="5694FADF" w14:textId="77777777" w:rsidR="00012094" w:rsidRPr="00887809" w:rsidRDefault="00012094" w:rsidP="00583374">
      <w:pPr>
        <w:rPr>
          <w:sz w:val="28"/>
          <w:szCs w:val="28"/>
          <w:lang w:val="en-GB"/>
        </w:rPr>
      </w:pPr>
      <w:r w:rsidRPr="00887809">
        <w:rPr>
          <w:lang w:val="en-GB"/>
        </w:rPr>
        <w:br w:type="page"/>
      </w:r>
    </w:p>
    <w:p w14:paraId="2C69234A" w14:textId="77777777" w:rsidR="009E38AC" w:rsidRPr="00887809" w:rsidRDefault="00E46DA3" w:rsidP="00F94545">
      <w:pPr>
        <w:pStyle w:val="Heading1"/>
      </w:pPr>
      <w:bookmarkStart w:id="2" w:name="_Toc413240768"/>
      <w:r w:rsidRPr="00887809">
        <w:lastRenderedPageBreak/>
        <w:t>High level Specification</w:t>
      </w:r>
      <w:bookmarkEnd w:id="1"/>
      <w:bookmarkEnd w:id="2"/>
    </w:p>
    <w:p w14:paraId="587BA566" w14:textId="77777777" w:rsidR="009E38AC" w:rsidRPr="00887809" w:rsidRDefault="00E46DA3" w:rsidP="006F70E1">
      <w:pPr>
        <w:pStyle w:val="Heading3"/>
      </w:pPr>
      <w:bookmarkStart w:id="3" w:name="_Toc413240769"/>
      <w:r w:rsidRPr="00887809">
        <w:t>The specification as given in the Technical Guide</w:t>
      </w:r>
      <w:bookmarkEnd w:id="3"/>
    </w:p>
    <w:p w14:paraId="43151949" w14:textId="104A1398" w:rsidR="005F5487" w:rsidRDefault="00E46DA3" w:rsidP="005F5487">
      <w:pPr>
        <w:rPr>
          <w:lang w:val="en-GB"/>
        </w:rPr>
      </w:pPr>
      <w:r w:rsidRPr="00887809">
        <w:rPr>
          <w:lang w:val="en-GB"/>
        </w:rPr>
        <w:t>The goal of this project is to build a simple sorting machine that is able to separate small objects, plastic discs that may be either black or white, into two sets: the b</w:t>
      </w:r>
      <w:r w:rsidR="005F5487">
        <w:rPr>
          <w:lang w:val="en-GB"/>
        </w:rPr>
        <w:t xml:space="preserve">lack discs and the white discs. </w:t>
      </w:r>
      <w:r w:rsidR="005F5487" w:rsidRPr="00887809">
        <w:rPr>
          <w:lang w:val="en-GB"/>
        </w:rPr>
        <w:t>(</w:t>
      </w:r>
      <w:r w:rsidR="005F5487" w:rsidRPr="00887809">
        <w:rPr>
          <w:rFonts w:ascii="Courier New" w:hAnsi="Courier New" w:cs="Courier New"/>
          <w:lang w:val="en-GB"/>
        </w:rPr>
        <w:t>…</w:t>
      </w:r>
      <w:r w:rsidR="005F5487">
        <w:rPr>
          <w:lang w:val="en-GB"/>
        </w:rPr>
        <w:t xml:space="preserve">) The </w:t>
      </w:r>
      <w:r w:rsidRPr="00887809">
        <w:rPr>
          <w:lang w:val="en-GB"/>
        </w:rPr>
        <w:t>machine must contain at least one conveyor belt.</w:t>
      </w:r>
    </w:p>
    <w:p w14:paraId="476FEEA1" w14:textId="77777777" w:rsidR="005F5487" w:rsidRDefault="005F5487" w:rsidP="005F5487">
      <w:pPr>
        <w:rPr>
          <w:lang w:val="en-GB"/>
        </w:rPr>
      </w:pPr>
      <w:r>
        <w:rPr>
          <w:lang w:val="en-GB"/>
        </w:rPr>
        <w:t>(</w:t>
      </w:r>
      <w:r>
        <w:rPr>
          <w:rFonts w:ascii="Courier New" w:hAnsi="Courier New" w:cs="Courier New"/>
          <w:lang w:val="en-GB"/>
        </w:rPr>
        <w:t>…</w:t>
      </w:r>
      <w:r>
        <w:rPr>
          <w:lang w:val="en-GB"/>
        </w:rPr>
        <w:t>)</w:t>
      </w:r>
    </w:p>
    <w:p w14:paraId="2AC7FB13" w14:textId="2C225ECC" w:rsidR="005F5487" w:rsidRDefault="005F5487" w:rsidP="005F5487">
      <w:pPr>
        <w:rPr>
          <w:lang w:val="en-GB"/>
        </w:rPr>
      </w:pPr>
      <w:r>
        <w:rPr>
          <w:lang w:val="en-GB"/>
        </w:rPr>
        <w:t>The machine is to be operated by means of two push buttons, called “START/STOP” and “ABORT” (</w:t>
      </w:r>
      <w:r w:rsidRPr="005F5487">
        <w:rPr>
          <w:rFonts w:ascii="Courier New" w:hAnsi="Courier New" w:cs="Courier New"/>
          <w:lang w:val="en-GB"/>
        </w:rPr>
        <w:t>…</w:t>
      </w:r>
      <w:r>
        <w:rPr>
          <w:lang w:val="en-GB"/>
        </w:rPr>
        <w:t>) By pressing button “START/STOP” the machine is started. (</w:t>
      </w:r>
      <w:r w:rsidRPr="005F5487">
        <w:rPr>
          <w:rFonts w:ascii="Courier New" w:hAnsi="Courier New" w:cs="Courier New"/>
          <w:lang w:val="en-GB"/>
        </w:rPr>
        <w:t>…</w:t>
      </w:r>
      <w:r>
        <w:rPr>
          <w:lang w:val="en-GB"/>
        </w:rPr>
        <w:t>) If 4 seconds after (</w:t>
      </w:r>
      <w:r w:rsidRPr="005F5487">
        <w:rPr>
          <w:rFonts w:ascii="Courier New" w:hAnsi="Courier New" w:cs="Courier New"/>
          <w:lang w:val="en-GB"/>
        </w:rPr>
        <w:t>…</w:t>
      </w:r>
      <w:r>
        <w:rPr>
          <w:lang w:val="en-GB"/>
        </w:rPr>
        <w:t>) expected arrival time the presence detector has not signalled the arrival of a disc (</w:t>
      </w:r>
      <w:r w:rsidRPr="005F5487">
        <w:rPr>
          <w:rFonts w:ascii="Courier New" w:hAnsi="Courier New" w:cs="Courier New"/>
          <w:lang w:val="en-GB"/>
        </w:rPr>
        <w:t>…</w:t>
      </w:r>
      <w:r>
        <w:rPr>
          <w:lang w:val="en-GB"/>
        </w:rPr>
        <w:t>) the machine stops (</w:t>
      </w:r>
      <w:r w:rsidRPr="005F5487">
        <w:rPr>
          <w:rFonts w:ascii="Courier New" w:hAnsi="Courier New" w:cs="Courier New"/>
          <w:lang w:val="en-GB"/>
        </w:rPr>
        <w:t>…</w:t>
      </w:r>
      <w:r>
        <w:rPr>
          <w:lang w:val="en-GB"/>
        </w:rPr>
        <w:t>) If, during the sorting process. The push button “START/STOP” is pressed the machine (</w:t>
      </w:r>
      <w:r w:rsidRPr="005F5487">
        <w:rPr>
          <w:rFonts w:ascii="Courier New" w:hAnsi="Courier New" w:cs="Courier New"/>
          <w:lang w:val="en-GB"/>
        </w:rPr>
        <w:t>…</w:t>
      </w:r>
      <w:r>
        <w:rPr>
          <w:lang w:val="en-GB"/>
        </w:rPr>
        <w:t>) continues its normal operation until the current disc has been deposited into the correct tray. Then, the machine stops. (</w:t>
      </w:r>
      <w:r w:rsidRPr="005F5487">
        <w:rPr>
          <w:rFonts w:ascii="Courier New" w:hAnsi="Courier New" w:cs="Courier New"/>
          <w:lang w:val="en-GB"/>
        </w:rPr>
        <w:t>…</w:t>
      </w:r>
      <w:r>
        <w:rPr>
          <w:lang w:val="en-GB"/>
        </w:rPr>
        <w:t>) Push button “ABORT” (</w:t>
      </w:r>
      <w:r w:rsidRPr="005F5487">
        <w:rPr>
          <w:rFonts w:ascii="Courier New" w:hAnsi="Courier New" w:cs="Courier New"/>
          <w:lang w:val="en-GB"/>
        </w:rPr>
        <w:t>…</w:t>
      </w:r>
      <w:r>
        <w:rPr>
          <w:lang w:val="en-GB"/>
        </w:rPr>
        <w:t>) makes the machine halt immediately. (</w:t>
      </w:r>
      <w:r w:rsidRPr="005F5487">
        <w:rPr>
          <w:rFonts w:ascii="Courier New" w:hAnsi="Courier New" w:cs="Courier New"/>
          <w:lang w:val="en-GB"/>
        </w:rPr>
        <w:t>…</w:t>
      </w:r>
      <w:r>
        <w:rPr>
          <w:lang w:val="en-GB"/>
        </w:rPr>
        <w:t>) If subsequently, the push button “START/STOP” is pressed once, the machine returns to its resting state.</w:t>
      </w:r>
    </w:p>
    <w:p w14:paraId="1A8519E4" w14:textId="54F7D78D" w:rsidR="009E38AC" w:rsidRDefault="005F5487" w:rsidP="005F5487">
      <w:pPr>
        <w:rPr>
          <w:lang w:val="en-GB"/>
        </w:rPr>
      </w:pPr>
      <w:r w:rsidRPr="005F5487">
        <w:rPr>
          <w:lang w:val="en-GB"/>
        </w:rPr>
        <w:t>To be able to guarantee that the mechanism depositing discs onto the conveyor</w:t>
      </w:r>
      <w:r>
        <w:rPr>
          <w:lang w:val="en-GB"/>
        </w:rPr>
        <w:t xml:space="preserve"> </w:t>
      </w:r>
      <w:r w:rsidRPr="005F5487">
        <w:rPr>
          <w:lang w:val="en-GB"/>
        </w:rPr>
        <w:t>belt stops in a well-defined state, this mechanism must be equipped with (at</w:t>
      </w:r>
      <w:r>
        <w:rPr>
          <w:lang w:val="en-GB"/>
        </w:rPr>
        <w:t xml:space="preserve"> </w:t>
      </w:r>
      <w:r w:rsidRPr="005F5487">
        <w:rPr>
          <w:lang w:val="en-GB"/>
        </w:rPr>
        <w:t>least) one switch to signal that this mechanism has reached the correct state.</w:t>
      </w:r>
    </w:p>
    <w:p w14:paraId="2DDD28A8" w14:textId="77777777" w:rsidR="005F5487" w:rsidRPr="00887809" w:rsidRDefault="005F5487" w:rsidP="00F94545">
      <w:pPr>
        <w:rPr>
          <w:lang w:val="en-GB"/>
        </w:rPr>
      </w:pPr>
    </w:p>
    <w:p w14:paraId="7F3EFF83" w14:textId="77777777" w:rsidR="009E38AC" w:rsidRPr="00887809" w:rsidRDefault="00E46DA3" w:rsidP="006F70E1">
      <w:pPr>
        <w:pStyle w:val="Heading3"/>
      </w:pPr>
      <w:bookmarkStart w:id="4" w:name="_Toc413240770"/>
      <w:r w:rsidRPr="00887809">
        <w:t>Our specification</w:t>
      </w:r>
      <w:bookmarkEnd w:id="4"/>
    </w:p>
    <w:p w14:paraId="2EDD53EE" w14:textId="77777777" w:rsidR="00F94545" w:rsidRPr="00887809" w:rsidRDefault="00E46DA3" w:rsidP="00F94545">
      <w:pPr>
        <w:rPr>
          <w:lang w:val="en-GB"/>
        </w:rPr>
      </w:pPr>
      <w:r w:rsidRPr="00887809">
        <w:rPr>
          <w:lang w:val="en-GB"/>
        </w:rPr>
        <w:t>We have to make a so called sorting machine. This machine should be able to separate, by colour, small black and white plastic discs. The only real requirement in achieving this is that we need to use at least one conveyor belt.</w:t>
      </w:r>
      <w:bookmarkStart w:id="5" w:name="__RefHeading__391_1950855401"/>
      <w:bookmarkStart w:id="6" w:name="_Toc412756066"/>
    </w:p>
    <w:p w14:paraId="7BE9975E" w14:textId="77777777" w:rsidR="00F94545" w:rsidRPr="00887809" w:rsidRDefault="00F94545" w:rsidP="00F94545">
      <w:pPr>
        <w:rPr>
          <w:lang w:val="en-GB"/>
        </w:rPr>
      </w:pPr>
    </w:p>
    <w:p w14:paraId="4B60DD0B" w14:textId="77777777" w:rsidR="009E38AC" w:rsidRPr="00887809" w:rsidRDefault="00E46DA3" w:rsidP="00F94545">
      <w:pPr>
        <w:pStyle w:val="Heading1"/>
      </w:pPr>
      <w:bookmarkStart w:id="7" w:name="_Toc413240771"/>
      <w:r w:rsidRPr="00887809">
        <w:t>System Level requirements</w:t>
      </w:r>
      <w:bookmarkEnd w:id="5"/>
      <w:bookmarkEnd w:id="6"/>
      <w:bookmarkEnd w:id="7"/>
    </w:p>
    <w:p w14:paraId="5E0CDE6A" w14:textId="292586A5" w:rsidR="00F94545" w:rsidRPr="00887809" w:rsidRDefault="00E46DA3" w:rsidP="00F94545">
      <w:pPr>
        <w:rPr>
          <w:lang w:val="en-GB"/>
        </w:rPr>
      </w:pPr>
      <w:r w:rsidRPr="00887809">
        <w:rPr>
          <w:lang w:val="en-GB"/>
        </w:rPr>
        <w:t>The system level r</w:t>
      </w:r>
      <w:r w:rsidR="001472B6">
        <w:rPr>
          <w:lang w:val="en-GB"/>
        </w:rPr>
        <w:t>equirements consist</w:t>
      </w:r>
      <w:r w:rsidRPr="00887809">
        <w:rPr>
          <w:lang w:val="en-GB"/>
        </w:rPr>
        <w:t xml:space="preserve"> of 3 parts. These 3 parts are the USE-cases, the safety properties and the user constraints.</w:t>
      </w:r>
      <w:bookmarkStart w:id="8" w:name="__RefHeading__796_1950855401"/>
    </w:p>
    <w:p w14:paraId="2EBD662B" w14:textId="77777777" w:rsidR="00F94545" w:rsidRPr="00887809" w:rsidRDefault="00F94545">
      <w:pPr>
        <w:suppressAutoHyphens w:val="0"/>
        <w:spacing w:after="0" w:line="240" w:lineRule="auto"/>
        <w:rPr>
          <w:lang w:val="en-GB"/>
        </w:rPr>
      </w:pPr>
      <w:r w:rsidRPr="00887809">
        <w:rPr>
          <w:lang w:val="en-GB"/>
        </w:rPr>
        <w:br w:type="page"/>
      </w:r>
    </w:p>
    <w:p w14:paraId="33055B69" w14:textId="77777777" w:rsidR="009E38AC" w:rsidRPr="00887809" w:rsidRDefault="00E46DA3" w:rsidP="00F94545">
      <w:pPr>
        <w:pStyle w:val="Heading2"/>
      </w:pPr>
      <w:bookmarkStart w:id="9" w:name="_Toc413240772"/>
      <w:r w:rsidRPr="00887809">
        <w:lastRenderedPageBreak/>
        <w:t>USE-cases</w:t>
      </w:r>
      <w:bookmarkEnd w:id="8"/>
      <w:bookmarkEnd w:id="9"/>
    </w:p>
    <w:p w14:paraId="6F90922D" w14:textId="77777777" w:rsidR="009E38AC" w:rsidRPr="00887809" w:rsidRDefault="00E46DA3" w:rsidP="00F94545">
      <w:pPr>
        <w:rPr>
          <w:lang w:val="en-GB"/>
        </w:rPr>
      </w:pPr>
      <w:r w:rsidRPr="00887809">
        <w:rPr>
          <w:lang w:val="en-GB"/>
        </w:rPr>
        <w:t>There are 6 USE-cases which are described below.</w:t>
      </w:r>
    </w:p>
    <w:p w14:paraId="1844A9AF" w14:textId="77777777" w:rsidR="00B42FDA" w:rsidRPr="00887809" w:rsidRDefault="00B42FDA" w:rsidP="00F94545">
      <w:pPr>
        <w:rPr>
          <w:lang w:val="en-GB"/>
        </w:rPr>
      </w:pPr>
    </w:p>
    <w:p w14:paraId="1D2E5041" w14:textId="77777777" w:rsidR="009E38AC" w:rsidRPr="00887809" w:rsidRDefault="00E46DA3" w:rsidP="006F70E1">
      <w:pPr>
        <w:pStyle w:val="Heading3"/>
      </w:pPr>
      <w:bookmarkStart w:id="10" w:name="__RefHeading__798_1950855401"/>
      <w:bookmarkStart w:id="11" w:name="_Toc413240773"/>
      <w:r w:rsidRPr="00887809">
        <w:t>Sort unsorted disks</w:t>
      </w:r>
      <w:bookmarkEnd w:id="10"/>
      <w:bookmarkEnd w:id="11"/>
    </w:p>
    <w:tbl>
      <w:tblPr>
        <w:tblStyle w:val="PlainTable4"/>
        <w:tblW w:w="0" w:type="auto"/>
        <w:tblLook w:val="04A0" w:firstRow="1" w:lastRow="0" w:firstColumn="1" w:lastColumn="0" w:noHBand="0" w:noVBand="1"/>
      </w:tblPr>
      <w:tblGrid>
        <w:gridCol w:w="1705"/>
        <w:gridCol w:w="720"/>
        <w:gridCol w:w="7203"/>
      </w:tblGrid>
      <w:tr w:rsidR="00E91B0F" w:rsidRPr="00887809" w14:paraId="05BE78FE" w14:textId="77777777" w:rsidTr="00B42F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4C99180" w14:textId="77777777" w:rsidR="00E91B0F" w:rsidRPr="00887809" w:rsidRDefault="00E91B0F" w:rsidP="00E91B0F">
            <w:pPr>
              <w:rPr>
                <w:lang w:val="en-GB"/>
              </w:rPr>
            </w:pPr>
            <w:r w:rsidRPr="00887809">
              <w:rPr>
                <w:rStyle w:val="Standaardalinea-lettertype"/>
                <w:lang w:val="en-GB"/>
              </w:rPr>
              <w:t>Primary Actor</w:t>
            </w:r>
          </w:p>
        </w:tc>
        <w:tc>
          <w:tcPr>
            <w:tcW w:w="7203" w:type="dxa"/>
          </w:tcPr>
          <w:p w14:paraId="13DFA4B5" w14:textId="77777777" w:rsidR="00E91B0F" w:rsidRPr="00887809" w:rsidRDefault="00E91B0F" w:rsidP="00E91B0F">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E91B0F" w:rsidRPr="00887809" w14:paraId="1AD297F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7345574" w14:textId="77777777" w:rsidR="00E91B0F" w:rsidRPr="00887809" w:rsidRDefault="00E91B0F" w:rsidP="00E91B0F">
            <w:pPr>
              <w:rPr>
                <w:lang w:val="en-GB"/>
              </w:rPr>
            </w:pPr>
            <w:r w:rsidRPr="00887809">
              <w:rPr>
                <w:rStyle w:val="Standaardalinea-lettertype"/>
                <w:lang w:val="en-GB"/>
              </w:rPr>
              <w:t>Scope</w:t>
            </w:r>
          </w:p>
        </w:tc>
        <w:tc>
          <w:tcPr>
            <w:tcW w:w="7203" w:type="dxa"/>
          </w:tcPr>
          <w:p w14:paraId="2DBF3149"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E91B0F" w:rsidRPr="00887809" w14:paraId="0DC09206"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1C1C7510" w14:textId="77777777" w:rsidR="00E91B0F" w:rsidRPr="00887809" w:rsidRDefault="00E91B0F" w:rsidP="00E91B0F">
            <w:pPr>
              <w:rPr>
                <w:lang w:val="en-GB"/>
              </w:rPr>
            </w:pPr>
            <w:r w:rsidRPr="00887809">
              <w:rPr>
                <w:lang w:val="en-GB"/>
              </w:rPr>
              <w:t>Brief</w:t>
            </w:r>
          </w:p>
        </w:tc>
        <w:tc>
          <w:tcPr>
            <w:tcW w:w="7203" w:type="dxa"/>
          </w:tcPr>
          <w:p w14:paraId="0AC39F3D" w14:textId="77777777" w:rsidR="00E91B0F" w:rsidRPr="00887809"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sorts the unsorted disks provided into two separate containers based on colour.</w:t>
            </w:r>
          </w:p>
        </w:tc>
      </w:tr>
      <w:tr w:rsidR="00E91B0F" w:rsidRPr="00887809" w14:paraId="4C696356"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FAE9FC3" w14:textId="77777777" w:rsidR="00E91B0F" w:rsidRPr="00887809" w:rsidRDefault="00E91B0F" w:rsidP="00E91B0F">
            <w:pPr>
              <w:rPr>
                <w:lang w:val="en-GB"/>
              </w:rPr>
            </w:pPr>
            <w:r w:rsidRPr="00887809">
              <w:rPr>
                <w:lang w:val="en-GB"/>
              </w:rPr>
              <w:t>Post</w:t>
            </w:r>
            <w:r w:rsidR="001732BB" w:rsidRPr="00887809">
              <w:rPr>
                <w:lang w:val="en-GB"/>
              </w:rPr>
              <w:t>-</w:t>
            </w:r>
            <w:r w:rsidRPr="00887809">
              <w:rPr>
                <w:lang w:val="en-GB"/>
              </w:rPr>
              <w:t>conditions</w:t>
            </w:r>
          </w:p>
        </w:tc>
        <w:tc>
          <w:tcPr>
            <w:tcW w:w="7203" w:type="dxa"/>
          </w:tcPr>
          <w:p w14:paraId="5933BC6D"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There are no unsorted disks left</w:t>
            </w:r>
          </w:p>
          <w:p w14:paraId="30D09178"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All sorted disks are in a container based on their colour</w:t>
            </w:r>
          </w:p>
        </w:tc>
      </w:tr>
      <w:tr w:rsidR="00E91B0F" w:rsidRPr="00887809" w14:paraId="1EEA7BA0" w14:textId="77777777" w:rsidTr="00B42FDA">
        <w:tc>
          <w:tcPr>
            <w:cnfStyle w:val="001000000000" w:firstRow="0" w:lastRow="0" w:firstColumn="1" w:lastColumn="0" w:oddVBand="0" w:evenVBand="0" w:oddHBand="0" w:evenHBand="0" w:firstRowFirstColumn="0" w:firstRowLastColumn="0" w:lastRowFirstColumn="0" w:lastRowLastColumn="0"/>
            <w:tcW w:w="2425" w:type="dxa"/>
            <w:gridSpan w:val="2"/>
          </w:tcPr>
          <w:p w14:paraId="0214C3AC" w14:textId="77777777" w:rsidR="00E91B0F" w:rsidRPr="00887809" w:rsidRDefault="00E91B0F" w:rsidP="00E91B0F">
            <w:pPr>
              <w:rPr>
                <w:lang w:val="en-GB"/>
              </w:rPr>
            </w:pPr>
            <w:r w:rsidRPr="00887809">
              <w:rPr>
                <w:lang w:val="en-GB"/>
              </w:rPr>
              <w:t>Preconditions</w:t>
            </w:r>
          </w:p>
        </w:tc>
        <w:tc>
          <w:tcPr>
            <w:tcW w:w="7203" w:type="dxa"/>
          </w:tcPr>
          <w:p w14:paraId="71A34066" w14:textId="77777777" w:rsidR="00E91B0F" w:rsidRPr="00887809" w:rsidRDefault="00E91B0F" w:rsidP="00E91B0F">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not already running.</w:t>
            </w:r>
          </w:p>
        </w:tc>
      </w:tr>
      <w:tr w:rsidR="00E91B0F" w:rsidRPr="00887809" w14:paraId="4B93716B" w14:textId="77777777" w:rsidTr="00B42F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4956931" w14:textId="77777777" w:rsidR="00E91B0F" w:rsidRPr="00887809" w:rsidRDefault="00E91B0F" w:rsidP="00E91B0F">
            <w:pPr>
              <w:rPr>
                <w:lang w:val="en-GB"/>
              </w:rPr>
            </w:pPr>
            <w:r w:rsidRPr="00887809">
              <w:rPr>
                <w:lang w:val="en-GB"/>
              </w:rPr>
              <w:t>Trigger</w:t>
            </w:r>
          </w:p>
        </w:tc>
        <w:tc>
          <w:tcPr>
            <w:tcW w:w="7203" w:type="dxa"/>
          </w:tcPr>
          <w:p w14:paraId="12F13BE5" w14:textId="77777777" w:rsidR="00E91B0F" w:rsidRPr="00887809" w:rsidRDefault="00E91B0F" w:rsidP="00E91B0F">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user provides unsorted disks and presses the “START” button.</w:t>
            </w:r>
          </w:p>
        </w:tc>
      </w:tr>
      <w:tr w:rsidR="00E91B0F" w:rsidRPr="00887809" w14:paraId="0148D187" w14:textId="77777777" w:rsidTr="00B42FDA">
        <w:tc>
          <w:tcPr>
            <w:cnfStyle w:val="001000000000" w:firstRow="0" w:lastRow="0" w:firstColumn="1" w:lastColumn="0" w:oddVBand="0" w:evenVBand="0" w:oddHBand="0" w:evenHBand="0" w:firstRowFirstColumn="0" w:firstRowLastColumn="0" w:lastRowFirstColumn="0" w:lastRowLastColumn="0"/>
            <w:tcW w:w="1705" w:type="dxa"/>
          </w:tcPr>
          <w:p w14:paraId="7272FCAC" w14:textId="77777777" w:rsidR="00E91B0F" w:rsidRPr="00887809" w:rsidRDefault="00E91B0F" w:rsidP="00E91B0F">
            <w:pPr>
              <w:rPr>
                <w:lang w:val="en-GB"/>
              </w:rPr>
            </w:pPr>
            <w:r w:rsidRPr="00887809">
              <w:rPr>
                <w:lang w:val="en-GB"/>
              </w:rPr>
              <w:t>Basic Flow:</w:t>
            </w:r>
          </w:p>
          <w:p w14:paraId="4054346A" w14:textId="77777777" w:rsidR="00E91B0F" w:rsidRPr="00887809" w:rsidRDefault="00E91B0F" w:rsidP="00E91B0F">
            <w:pPr>
              <w:rPr>
                <w:lang w:val="en-GB"/>
              </w:rPr>
            </w:pPr>
          </w:p>
        </w:tc>
        <w:tc>
          <w:tcPr>
            <w:tcW w:w="7923" w:type="dxa"/>
            <w:gridSpan w:val="2"/>
          </w:tcPr>
          <w:p w14:paraId="796BAFEE"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user provides a number of unsorted disks</w:t>
            </w:r>
          </w:p>
          <w:p w14:paraId="33492D1B"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An unsorted disk id moved to the colour detector</w:t>
            </w:r>
          </w:p>
          <w:p w14:paraId="1954312A"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decides to which of the two containers the disk needs to be moved</w:t>
            </w:r>
          </w:p>
          <w:p w14:paraId="4DEECF41"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moves the disk to the designated container</w:t>
            </w:r>
          </w:p>
          <w:p w14:paraId="5D91D6E4"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repeats step 2 through 4 until all disks have been sorted</w:t>
            </w:r>
          </w:p>
          <w:p w14:paraId="3EEDC058"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rPr>
                <w:lang w:eastAsia="en-GB" w:bidi="ar-SA"/>
              </w:rPr>
            </w:pPr>
            <w:r w:rsidRPr="00887809">
              <w:rPr>
                <w:lang w:eastAsia="en-GB" w:bidi="ar-SA"/>
              </w:rPr>
              <w:t>The machine pauses</w:t>
            </w:r>
          </w:p>
          <w:p w14:paraId="41F8CFCD" w14:textId="77777777" w:rsidR="00E91B0F" w:rsidRPr="00887809" w:rsidRDefault="00E91B0F" w:rsidP="001732BB">
            <w:pPr>
              <w:pStyle w:val="Normal-Numbered"/>
              <w:cnfStyle w:val="000000000000" w:firstRow="0" w:lastRow="0" w:firstColumn="0" w:lastColumn="0" w:oddVBand="0" w:evenVBand="0" w:oddHBand="0" w:evenHBand="0" w:firstRowFirstColumn="0" w:firstRowLastColumn="0" w:lastRowFirstColumn="0" w:lastRowLastColumn="0"/>
            </w:pPr>
            <w:bookmarkStart w:id="12" w:name="__RefHeading__800_1950855401"/>
            <w:r w:rsidRPr="00887809">
              <w:t>Abort the process</w:t>
            </w:r>
            <w:bookmarkEnd w:id="12"/>
          </w:p>
        </w:tc>
      </w:tr>
    </w:tbl>
    <w:p w14:paraId="619AEAA7" w14:textId="77777777" w:rsidR="00E91B0F" w:rsidRPr="00887809" w:rsidRDefault="00E91B0F" w:rsidP="007814E4">
      <w:pPr>
        <w:rPr>
          <w:rStyle w:val="Standaardalinea-lettertype"/>
          <w:u w:val="single"/>
          <w:lang w:val="en-GB"/>
        </w:rPr>
      </w:pPr>
    </w:p>
    <w:p w14:paraId="0F28F4DE" w14:textId="77777777" w:rsidR="00E91B0F" w:rsidRPr="00887809" w:rsidRDefault="00E91B0F" w:rsidP="00E91B0F">
      <w:pPr>
        <w:pStyle w:val="Heading3"/>
      </w:pPr>
      <w:bookmarkStart w:id="13" w:name="_Toc413240774"/>
      <w:r w:rsidRPr="00887809">
        <w:t>Abort the process</w:t>
      </w:r>
      <w:bookmarkEnd w:id="13"/>
    </w:p>
    <w:tbl>
      <w:tblPr>
        <w:tblStyle w:val="PlainTable4"/>
        <w:tblW w:w="0" w:type="auto"/>
        <w:tblLook w:val="04A0" w:firstRow="1" w:lastRow="0" w:firstColumn="1" w:lastColumn="0" w:noHBand="0" w:noVBand="1"/>
      </w:tblPr>
      <w:tblGrid>
        <w:gridCol w:w="1705"/>
        <w:gridCol w:w="720"/>
        <w:gridCol w:w="7203"/>
      </w:tblGrid>
      <w:tr w:rsidR="00224AB0" w:rsidRPr="00887809" w14:paraId="6C334316"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146B2AE" w14:textId="77777777" w:rsidR="00224AB0" w:rsidRPr="00887809" w:rsidRDefault="00224AB0" w:rsidP="00A00F72">
            <w:pPr>
              <w:rPr>
                <w:lang w:val="en-GB"/>
              </w:rPr>
            </w:pPr>
            <w:r w:rsidRPr="00887809">
              <w:rPr>
                <w:rStyle w:val="Standaardalinea-lettertype"/>
                <w:lang w:val="en-GB"/>
              </w:rPr>
              <w:t>Primary Actor</w:t>
            </w:r>
          </w:p>
        </w:tc>
        <w:tc>
          <w:tcPr>
            <w:tcW w:w="7203" w:type="dxa"/>
          </w:tcPr>
          <w:p w14:paraId="00418260" w14:textId="77777777" w:rsidR="00224AB0" w:rsidRPr="00887809"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224AB0" w:rsidRPr="00887809" w14:paraId="36897082"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A19543" w14:textId="77777777" w:rsidR="00224AB0" w:rsidRPr="00887809" w:rsidRDefault="00224AB0" w:rsidP="00A00F72">
            <w:pPr>
              <w:rPr>
                <w:lang w:val="en-GB"/>
              </w:rPr>
            </w:pPr>
            <w:r w:rsidRPr="00887809">
              <w:rPr>
                <w:rStyle w:val="Standaardalinea-lettertype"/>
                <w:lang w:val="en-GB"/>
              </w:rPr>
              <w:t>Scope</w:t>
            </w:r>
          </w:p>
        </w:tc>
        <w:tc>
          <w:tcPr>
            <w:tcW w:w="7203" w:type="dxa"/>
          </w:tcPr>
          <w:p w14:paraId="22E7ED5B"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224AB0" w:rsidRPr="00887809" w14:paraId="4ACA83E9"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1AE0AC2" w14:textId="77777777" w:rsidR="00224AB0" w:rsidRPr="00887809" w:rsidRDefault="00224AB0" w:rsidP="00A00F72">
            <w:pPr>
              <w:rPr>
                <w:lang w:val="en-GB"/>
              </w:rPr>
            </w:pPr>
            <w:r w:rsidRPr="00887809">
              <w:rPr>
                <w:lang w:val="en-GB"/>
              </w:rPr>
              <w:t>Brief</w:t>
            </w:r>
          </w:p>
        </w:tc>
        <w:tc>
          <w:tcPr>
            <w:tcW w:w="7203" w:type="dxa"/>
          </w:tcPr>
          <w:p w14:paraId="1CDFA505"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should immediately stop doing anything.</w:t>
            </w:r>
          </w:p>
        </w:tc>
      </w:tr>
      <w:tr w:rsidR="00224AB0" w:rsidRPr="00887809" w14:paraId="0818FEA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6336C57" w14:textId="77777777" w:rsidR="00224AB0" w:rsidRPr="00887809" w:rsidRDefault="001732BB" w:rsidP="00A00F72">
            <w:pPr>
              <w:rPr>
                <w:lang w:val="en-GB"/>
              </w:rPr>
            </w:pPr>
            <w:r w:rsidRPr="00887809">
              <w:rPr>
                <w:lang w:val="en-GB"/>
              </w:rPr>
              <w:t>Post-</w:t>
            </w:r>
            <w:r w:rsidR="00224AB0" w:rsidRPr="00887809">
              <w:rPr>
                <w:lang w:val="en-GB"/>
              </w:rPr>
              <w:t>conditions</w:t>
            </w:r>
          </w:p>
        </w:tc>
        <w:tc>
          <w:tcPr>
            <w:tcW w:w="7203" w:type="dxa"/>
          </w:tcPr>
          <w:p w14:paraId="0DD038A0"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stopped running.</w:t>
            </w:r>
          </w:p>
        </w:tc>
      </w:tr>
      <w:tr w:rsidR="00224AB0" w:rsidRPr="00887809" w14:paraId="2E3F84C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41ED62A5" w14:textId="77777777" w:rsidR="00224AB0" w:rsidRPr="00887809" w:rsidRDefault="00224AB0" w:rsidP="00A00F72">
            <w:pPr>
              <w:rPr>
                <w:lang w:val="en-GB"/>
              </w:rPr>
            </w:pPr>
            <w:r w:rsidRPr="00887809">
              <w:rPr>
                <w:lang w:val="en-GB"/>
              </w:rPr>
              <w:t>Preconditions</w:t>
            </w:r>
          </w:p>
        </w:tc>
        <w:tc>
          <w:tcPr>
            <w:tcW w:w="7203" w:type="dxa"/>
          </w:tcPr>
          <w:p w14:paraId="4AEE2CF5"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sorting discs.</w:t>
            </w:r>
          </w:p>
        </w:tc>
      </w:tr>
      <w:tr w:rsidR="00224AB0" w:rsidRPr="00887809" w14:paraId="3549E5EC"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55D49A1B" w14:textId="77777777" w:rsidR="00224AB0" w:rsidRPr="00887809" w:rsidRDefault="00224AB0" w:rsidP="00A00F72">
            <w:pPr>
              <w:rPr>
                <w:lang w:val="en-GB"/>
              </w:rPr>
            </w:pPr>
            <w:r w:rsidRPr="00887809">
              <w:rPr>
                <w:lang w:val="en-GB"/>
              </w:rPr>
              <w:t>Trigger</w:t>
            </w:r>
          </w:p>
        </w:tc>
        <w:tc>
          <w:tcPr>
            <w:tcW w:w="7203" w:type="dxa"/>
          </w:tcPr>
          <w:p w14:paraId="5828EE46"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 wants to immediately stop the machine.</w:t>
            </w:r>
          </w:p>
        </w:tc>
      </w:tr>
      <w:tr w:rsidR="00224AB0" w:rsidRPr="00887809" w14:paraId="2BECB735"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6F065730" w14:textId="77777777" w:rsidR="00224AB0" w:rsidRPr="00887809" w:rsidRDefault="00224AB0" w:rsidP="00A00F72">
            <w:pPr>
              <w:rPr>
                <w:lang w:val="en-GB"/>
              </w:rPr>
            </w:pPr>
            <w:r w:rsidRPr="00887809">
              <w:rPr>
                <w:lang w:val="en-GB"/>
              </w:rPr>
              <w:t>Basic Flow:</w:t>
            </w:r>
          </w:p>
          <w:p w14:paraId="614BBF13" w14:textId="77777777" w:rsidR="00224AB0" w:rsidRPr="00887809" w:rsidRDefault="00224AB0" w:rsidP="00A00F72">
            <w:pPr>
              <w:rPr>
                <w:lang w:val="en-GB"/>
              </w:rPr>
            </w:pPr>
          </w:p>
        </w:tc>
        <w:tc>
          <w:tcPr>
            <w:tcW w:w="7923" w:type="dxa"/>
            <w:gridSpan w:val="2"/>
          </w:tcPr>
          <w:p w14:paraId="31EE38CF" w14:textId="77777777" w:rsidR="00224AB0" w:rsidRPr="00887809" w:rsidRDefault="00224AB0" w:rsidP="00A023E1">
            <w:pPr>
              <w:pStyle w:val="Normal-Numbered"/>
              <w:numPr>
                <w:ilvl w:val="0"/>
                <w:numId w:val="37"/>
              </w:numPr>
              <w:cnfStyle w:val="000000000000" w:firstRow="0" w:lastRow="0" w:firstColumn="0" w:lastColumn="0" w:oddVBand="0" w:evenVBand="0" w:oddHBand="0" w:evenHBand="0" w:firstRowFirstColumn="0" w:firstRowLastColumn="0" w:lastRowFirstColumn="0" w:lastRowLastColumn="0"/>
              <w:rPr>
                <w:u w:val="single"/>
              </w:rPr>
            </w:pPr>
            <w:r w:rsidRPr="00887809">
              <w:t>The machine stops transporting the discs. And doesn’t put any more discs on the transporting mechanism.</w:t>
            </w:r>
            <w:r w:rsidRPr="00887809">
              <w:rPr>
                <w:u w:val="single"/>
              </w:rPr>
              <w:t xml:space="preserve"> </w:t>
            </w:r>
          </w:p>
          <w:p w14:paraId="1B062F2C" w14:textId="77777777" w:rsidR="00224AB0" w:rsidRPr="00887809"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887809">
              <w:t>The user is required to remove all discs that are neither in the container unit nor sorted.</w:t>
            </w:r>
          </w:p>
          <w:p w14:paraId="574C79E2" w14:textId="77777777" w:rsidR="00224AB0" w:rsidRPr="00887809" w:rsidRDefault="00224AB0" w:rsidP="00A023E1">
            <w:pPr>
              <w:pStyle w:val="Normal-Numbered"/>
              <w:cnfStyle w:val="000000000000" w:firstRow="0" w:lastRow="0" w:firstColumn="0" w:lastColumn="0" w:oddVBand="0" w:evenVBand="0" w:oddHBand="0" w:evenHBand="0" w:firstRowFirstColumn="0" w:firstRowLastColumn="0" w:lastRowFirstColumn="0" w:lastRowLastColumn="0"/>
            </w:pPr>
            <w:r w:rsidRPr="00887809">
              <w:t>Then the machine has stopped running.</w:t>
            </w:r>
          </w:p>
        </w:tc>
      </w:tr>
    </w:tbl>
    <w:p w14:paraId="333D3982" w14:textId="77777777" w:rsidR="003B5568" w:rsidRPr="00887809" w:rsidRDefault="003B5568" w:rsidP="003B5568">
      <w:pPr>
        <w:rPr>
          <w:lang w:val="en-GB"/>
        </w:rPr>
      </w:pPr>
      <w:bookmarkStart w:id="14" w:name="__RefHeading__802_1950855401"/>
    </w:p>
    <w:p w14:paraId="4ED3EE1E" w14:textId="77777777" w:rsidR="009E38AC" w:rsidRPr="00887809" w:rsidRDefault="00E46DA3" w:rsidP="003B5568">
      <w:pPr>
        <w:pStyle w:val="Heading3"/>
      </w:pPr>
      <w:bookmarkStart w:id="15" w:name="_Toc413240775"/>
      <w:r w:rsidRPr="00887809">
        <w:lastRenderedPageBreak/>
        <w:t>Starting the machine</w:t>
      </w:r>
      <w:bookmarkEnd w:id="14"/>
      <w:bookmarkEnd w:id="15"/>
    </w:p>
    <w:tbl>
      <w:tblPr>
        <w:tblStyle w:val="PlainTable4"/>
        <w:tblW w:w="0" w:type="auto"/>
        <w:tblLook w:val="04A0" w:firstRow="1" w:lastRow="0" w:firstColumn="1" w:lastColumn="0" w:noHBand="0" w:noVBand="1"/>
      </w:tblPr>
      <w:tblGrid>
        <w:gridCol w:w="1705"/>
        <w:gridCol w:w="720"/>
        <w:gridCol w:w="7203"/>
      </w:tblGrid>
      <w:tr w:rsidR="00224AB0" w:rsidRPr="00887809" w14:paraId="5200DA4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362D016" w14:textId="77777777" w:rsidR="00224AB0" w:rsidRPr="00887809" w:rsidRDefault="00224AB0" w:rsidP="00A00F72">
            <w:pPr>
              <w:rPr>
                <w:lang w:val="en-GB"/>
              </w:rPr>
            </w:pPr>
            <w:r w:rsidRPr="00887809">
              <w:rPr>
                <w:rStyle w:val="Standaardalinea-lettertype"/>
                <w:lang w:val="en-GB"/>
              </w:rPr>
              <w:t>Primary Actor</w:t>
            </w:r>
          </w:p>
        </w:tc>
        <w:tc>
          <w:tcPr>
            <w:tcW w:w="7203" w:type="dxa"/>
          </w:tcPr>
          <w:p w14:paraId="70D5B800" w14:textId="77777777" w:rsidR="00224AB0" w:rsidRPr="00887809" w:rsidRDefault="00224AB0"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224AB0" w:rsidRPr="00887809" w14:paraId="06954430"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C39105" w14:textId="77777777" w:rsidR="00224AB0" w:rsidRPr="00887809" w:rsidRDefault="00224AB0" w:rsidP="00A00F72">
            <w:pPr>
              <w:rPr>
                <w:lang w:val="en-GB"/>
              </w:rPr>
            </w:pPr>
            <w:r w:rsidRPr="00887809">
              <w:rPr>
                <w:rStyle w:val="Standaardalinea-lettertype"/>
                <w:lang w:val="en-GB"/>
              </w:rPr>
              <w:t>Scope</w:t>
            </w:r>
          </w:p>
        </w:tc>
        <w:tc>
          <w:tcPr>
            <w:tcW w:w="7203" w:type="dxa"/>
          </w:tcPr>
          <w:p w14:paraId="3A9F2683"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224AB0" w:rsidRPr="00887809" w14:paraId="5F41AC8E"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7659BB0" w14:textId="77777777" w:rsidR="00224AB0" w:rsidRPr="00887809" w:rsidRDefault="00224AB0" w:rsidP="00A00F72">
            <w:pPr>
              <w:rPr>
                <w:lang w:val="en-GB"/>
              </w:rPr>
            </w:pPr>
            <w:r w:rsidRPr="00887809">
              <w:rPr>
                <w:lang w:val="en-GB"/>
              </w:rPr>
              <w:t>Brief</w:t>
            </w:r>
          </w:p>
        </w:tc>
        <w:tc>
          <w:tcPr>
            <w:tcW w:w="7203" w:type="dxa"/>
          </w:tcPr>
          <w:p w14:paraId="001275E6"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operator starts the machine, machine parts go to their initials state and the machine starts sorting.</w:t>
            </w:r>
          </w:p>
        </w:tc>
      </w:tr>
      <w:tr w:rsidR="00224AB0" w:rsidRPr="00887809" w14:paraId="449531C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5859FAC" w14:textId="77777777" w:rsidR="00224AB0" w:rsidRPr="00887809" w:rsidRDefault="001732BB" w:rsidP="00A00F72">
            <w:pPr>
              <w:rPr>
                <w:lang w:val="en-GB"/>
              </w:rPr>
            </w:pPr>
            <w:r w:rsidRPr="00887809">
              <w:rPr>
                <w:lang w:val="en-GB"/>
              </w:rPr>
              <w:t>Post-</w:t>
            </w:r>
            <w:r w:rsidR="00224AB0" w:rsidRPr="00887809">
              <w:rPr>
                <w:lang w:val="en-GB"/>
              </w:rPr>
              <w:t>conditions</w:t>
            </w:r>
          </w:p>
        </w:tc>
        <w:tc>
          <w:tcPr>
            <w:tcW w:w="7203" w:type="dxa"/>
          </w:tcPr>
          <w:p w14:paraId="224B7A07"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starts the sorting process.</w:t>
            </w:r>
          </w:p>
        </w:tc>
      </w:tr>
      <w:tr w:rsidR="00224AB0" w:rsidRPr="00887809" w14:paraId="2FAE53AC"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A3E4A8" w14:textId="77777777" w:rsidR="00224AB0" w:rsidRPr="00887809" w:rsidRDefault="00224AB0" w:rsidP="00A00F72">
            <w:pPr>
              <w:rPr>
                <w:lang w:val="en-GB"/>
              </w:rPr>
            </w:pPr>
            <w:r w:rsidRPr="00887809">
              <w:rPr>
                <w:lang w:val="en-GB"/>
              </w:rPr>
              <w:t>Preconditions</w:t>
            </w:r>
          </w:p>
        </w:tc>
        <w:tc>
          <w:tcPr>
            <w:tcW w:w="7203" w:type="dxa"/>
          </w:tcPr>
          <w:p w14:paraId="6C87C570" w14:textId="77777777" w:rsidR="00224AB0" w:rsidRPr="00887809" w:rsidRDefault="00224AB0"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in its initial state.</w:t>
            </w:r>
          </w:p>
        </w:tc>
      </w:tr>
      <w:tr w:rsidR="00224AB0" w:rsidRPr="00887809" w14:paraId="2FFD1C3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CCBC3C" w14:textId="77777777" w:rsidR="00224AB0" w:rsidRPr="00887809" w:rsidRDefault="00224AB0" w:rsidP="00A00F72">
            <w:pPr>
              <w:rPr>
                <w:lang w:val="en-GB"/>
              </w:rPr>
            </w:pPr>
            <w:r w:rsidRPr="00887809">
              <w:rPr>
                <w:lang w:val="en-GB"/>
              </w:rPr>
              <w:t>Trigger</w:t>
            </w:r>
          </w:p>
        </w:tc>
        <w:tc>
          <w:tcPr>
            <w:tcW w:w="7203" w:type="dxa"/>
          </w:tcPr>
          <w:p w14:paraId="425E1FF7" w14:textId="77777777" w:rsidR="00224AB0" w:rsidRPr="00887809" w:rsidRDefault="00224AB0"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user performs an action on the machine.</w:t>
            </w:r>
          </w:p>
        </w:tc>
      </w:tr>
      <w:tr w:rsidR="00224AB0" w:rsidRPr="00887809" w14:paraId="672B2D6A"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1C309A37" w14:textId="77777777" w:rsidR="00224AB0" w:rsidRPr="00887809" w:rsidRDefault="00224AB0" w:rsidP="00A00F72">
            <w:pPr>
              <w:rPr>
                <w:lang w:val="en-GB"/>
              </w:rPr>
            </w:pPr>
            <w:r w:rsidRPr="00887809">
              <w:rPr>
                <w:lang w:val="en-GB"/>
              </w:rPr>
              <w:t>Basic Flow:</w:t>
            </w:r>
          </w:p>
          <w:p w14:paraId="0F98EBDA" w14:textId="77777777" w:rsidR="00224AB0" w:rsidRPr="00887809" w:rsidRDefault="00224AB0" w:rsidP="00A00F72">
            <w:pPr>
              <w:rPr>
                <w:lang w:val="en-GB"/>
              </w:rPr>
            </w:pPr>
          </w:p>
        </w:tc>
        <w:tc>
          <w:tcPr>
            <w:tcW w:w="7923" w:type="dxa"/>
            <w:gridSpan w:val="2"/>
          </w:tcPr>
          <w:p w14:paraId="789CC2B0" w14:textId="77777777" w:rsidR="00224AB0" w:rsidRPr="00887809" w:rsidRDefault="00224AB0" w:rsidP="001732BB">
            <w:pPr>
              <w:pStyle w:val="Normal-Numbered"/>
              <w:numPr>
                <w:ilvl w:val="0"/>
                <w:numId w:val="36"/>
              </w:numPr>
              <w:cnfStyle w:val="000000000000" w:firstRow="0" w:lastRow="0" w:firstColumn="0" w:lastColumn="0" w:oddVBand="0" w:evenVBand="0" w:oddHBand="0" w:evenHBand="0" w:firstRowFirstColumn="0" w:firstRowLastColumn="0" w:lastRowFirstColumn="0" w:lastRowLastColumn="0"/>
            </w:pPr>
            <w:r w:rsidRPr="00887809">
              <w:t>Machine puts devices in their initials state.</w:t>
            </w:r>
          </w:p>
          <w:p w14:paraId="30E5D87E" w14:textId="77777777" w:rsidR="00224AB0" w:rsidRPr="00887809"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Machine starts sorting</w:t>
            </w:r>
          </w:p>
          <w:p w14:paraId="7CAF2BAB" w14:textId="77777777" w:rsidR="00224AB0" w:rsidRPr="00887809" w:rsidRDefault="00224AB0" w:rsidP="001732BB">
            <w:pPr>
              <w:pStyle w:val="Normal-Numbered"/>
              <w:cnfStyle w:val="000000000000" w:firstRow="0" w:lastRow="0" w:firstColumn="0" w:lastColumn="0" w:oddVBand="0" w:evenVBand="0" w:oddHBand="0" w:evenHBand="0" w:firstRowFirstColumn="0" w:firstRowLastColumn="0" w:lastRowFirstColumn="0" w:lastRowLastColumn="0"/>
            </w:pPr>
            <w:bookmarkStart w:id="16" w:name="__RefHeading__804_1950855401"/>
            <w:r w:rsidRPr="00887809">
              <w:t>Shutting down the machine</w:t>
            </w:r>
            <w:bookmarkEnd w:id="16"/>
          </w:p>
        </w:tc>
      </w:tr>
    </w:tbl>
    <w:p w14:paraId="581B3CD9" w14:textId="77777777" w:rsidR="00841092" w:rsidRPr="00887809" w:rsidRDefault="00841092" w:rsidP="00841092">
      <w:pPr>
        <w:rPr>
          <w:lang w:val="en-GB"/>
        </w:rPr>
      </w:pPr>
    </w:p>
    <w:p w14:paraId="7E7A23BB" w14:textId="77777777" w:rsidR="001732BB" w:rsidRPr="00887809" w:rsidRDefault="001732BB" w:rsidP="001732BB">
      <w:pPr>
        <w:pStyle w:val="Heading3"/>
        <w:rPr>
          <w:rStyle w:val="Standaardalinea-lettertype"/>
        </w:rPr>
      </w:pPr>
      <w:bookmarkStart w:id="17" w:name="_Toc413240776"/>
      <w:r w:rsidRPr="00887809">
        <w:t>Shutting down the machine</w:t>
      </w:r>
      <w:bookmarkEnd w:id="17"/>
    </w:p>
    <w:tbl>
      <w:tblPr>
        <w:tblStyle w:val="PlainTable4"/>
        <w:tblW w:w="0" w:type="auto"/>
        <w:tblLook w:val="04A0" w:firstRow="1" w:lastRow="0" w:firstColumn="1" w:lastColumn="0" w:noHBand="0" w:noVBand="1"/>
      </w:tblPr>
      <w:tblGrid>
        <w:gridCol w:w="1705"/>
        <w:gridCol w:w="720"/>
        <w:gridCol w:w="7203"/>
      </w:tblGrid>
      <w:tr w:rsidR="001732BB" w:rsidRPr="00887809" w14:paraId="6CDA1502"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2EB9B02D" w14:textId="77777777" w:rsidR="001732BB" w:rsidRPr="00887809" w:rsidRDefault="001732BB" w:rsidP="001732BB">
            <w:pPr>
              <w:rPr>
                <w:lang w:val="en-GB"/>
              </w:rPr>
            </w:pPr>
            <w:r w:rsidRPr="00887809">
              <w:rPr>
                <w:rStyle w:val="Standaardalinea-lettertype"/>
                <w:lang w:val="en-GB"/>
              </w:rPr>
              <w:t>Primary Actor</w:t>
            </w:r>
          </w:p>
        </w:tc>
        <w:tc>
          <w:tcPr>
            <w:tcW w:w="7203" w:type="dxa"/>
          </w:tcPr>
          <w:p w14:paraId="24A86FE9" w14:textId="77777777" w:rsidR="001732BB" w:rsidRPr="00887809" w:rsidRDefault="001732BB" w:rsidP="001732BB">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1732BB" w:rsidRPr="00887809" w14:paraId="17291A34"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64E5FE" w14:textId="77777777" w:rsidR="001732BB" w:rsidRPr="00887809" w:rsidRDefault="001732BB" w:rsidP="001732BB">
            <w:pPr>
              <w:rPr>
                <w:lang w:val="en-GB"/>
              </w:rPr>
            </w:pPr>
            <w:r w:rsidRPr="00887809">
              <w:rPr>
                <w:rStyle w:val="Standaardalinea-lettertype"/>
                <w:lang w:val="en-GB"/>
              </w:rPr>
              <w:t>Scope</w:t>
            </w:r>
          </w:p>
        </w:tc>
        <w:tc>
          <w:tcPr>
            <w:tcW w:w="7203" w:type="dxa"/>
          </w:tcPr>
          <w:p w14:paraId="0AD7E2EB"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1732BB" w:rsidRPr="00887809" w14:paraId="2C9425A1"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1EDF05A6" w14:textId="77777777" w:rsidR="001732BB" w:rsidRPr="00887809" w:rsidRDefault="001732BB" w:rsidP="001732BB">
            <w:pPr>
              <w:rPr>
                <w:lang w:val="en-GB"/>
              </w:rPr>
            </w:pPr>
            <w:r w:rsidRPr="00887809">
              <w:rPr>
                <w:lang w:val="en-GB"/>
              </w:rPr>
              <w:t>Brief</w:t>
            </w:r>
          </w:p>
        </w:tc>
        <w:tc>
          <w:tcPr>
            <w:tcW w:w="7203" w:type="dxa"/>
          </w:tcPr>
          <w:p w14:paraId="6CE87317" w14:textId="77777777" w:rsidR="001732BB" w:rsidRPr="00887809"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User unplugs the power supply and disconnects the processor from the PC and the machine.</w:t>
            </w:r>
          </w:p>
        </w:tc>
      </w:tr>
      <w:tr w:rsidR="001732BB" w:rsidRPr="00887809" w14:paraId="27E2275A"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A745719" w14:textId="77777777" w:rsidR="001732BB" w:rsidRPr="00887809" w:rsidRDefault="001732BB" w:rsidP="001732BB">
            <w:pPr>
              <w:rPr>
                <w:lang w:val="en-GB"/>
              </w:rPr>
            </w:pPr>
            <w:r w:rsidRPr="00887809">
              <w:rPr>
                <w:lang w:val="en-GB"/>
              </w:rPr>
              <w:t>Post conditions</w:t>
            </w:r>
          </w:p>
        </w:tc>
        <w:tc>
          <w:tcPr>
            <w:tcW w:w="7203" w:type="dxa"/>
          </w:tcPr>
          <w:p w14:paraId="6C3E2A1A"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PC can be used for other things and the processor and machine can be stored separately.</w:t>
            </w:r>
          </w:p>
        </w:tc>
      </w:tr>
      <w:tr w:rsidR="001732BB" w:rsidRPr="00887809" w14:paraId="2378DAED"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2A0C5D92" w14:textId="77777777" w:rsidR="001732BB" w:rsidRPr="00887809" w:rsidRDefault="001732BB" w:rsidP="001732BB">
            <w:pPr>
              <w:rPr>
                <w:lang w:val="en-GB"/>
              </w:rPr>
            </w:pPr>
            <w:r w:rsidRPr="00887809">
              <w:rPr>
                <w:lang w:val="en-GB"/>
              </w:rPr>
              <w:t>Preconditions</w:t>
            </w:r>
          </w:p>
        </w:tc>
        <w:tc>
          <w:tcPr>
            <w:tcW w:w="7203" w:type="dxa"/>
          </w:tcPr>
          <w:p w14:paraId="376E7485" w14:textId="77777777" w:rsidR="001732BB" w:rsidRPr="00887809" w:rsidRDefault="001732BB" w:rsidP="001732BB">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Everything is in its initial state or the machine has stopped.</w:t>
            </w:r>
          </w:p>
        </w:tc>
      </w:tr>
      <w:tr w:rsidR="001732BB" w:rsidRPr="00887809" w14:paraId="0E7109D3"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6E7369F2" w14:textId="77777777" w:rsidR="001732BB" w:rsidRPr="00887809" w:rsidRDefault="001732BB" w:rsidP="001732BB">
            <w:pPr>
              <w:rPr>
                <w:lang w:val="en-GB"/>
              </w:rPr>
            </w:pPr>
            <w:r w:rsidRPr="00887809">
              <w:rPr>
                <w:lang w:val="en-GB"/>
              </w:rPr>
              <w:t>Trigger</w:t>
            </w:r>
          </w:p>
        </w:tc>
        <w:tc>
          <w:tcPr>
            <w:tcW w:w="7203" w:type="dxa"/>
          </w:tcPr>
          <w:p w14:paraId="5CB45D6D" w14:textId="77777777" w:rsidR="001732BB" w:rsidRPr="00887809" w:rsidRDefault="001732BB" w:rsidP="001732BB">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N/a</w:t>
            </w:r>
          </w:p>
        </w:tc>
      </w:tr>
      <w:tr w:rsidR="001732BB" w:rsidRPr="00887809" w14:paraId="1413D4C2"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192945C" w14:textId="77777777" w:rsidR="001732BB" w:rsidRPr="00887809" w:rsidRDefault="001732BB" w:rsidP="001732BB">
            <w:pPr>
              <w:rPr>
                <w:lang w:val="en-GB"/>
              </w:rPr>
            </w:pPr>
            <w:r w:rsidRPr="00887809">
              <w:rPr>
                <w:lang w:val="en-GB"/>
              </w:rPr>
              <w:t>Basic Flow:</w:t>
            </w:r>
          </w:p>
          <w:p w14:paraId="0F524373" w14:textId="77777777" w:rsidR="001732BB" w:rsidRPr="00887809" w:rsidRDefault="001732BB" w:rsidP="001732BB">
            <w:pPr>
              <w:rPr>
                <w:lang w:val="en-GB"/>
              </w:rPr>
            </w:pPr>
          </w:p>
        </w:tc>
        <w:tc>
          <w:tcPr>
            <w:tcW w:w="7923" w:type="dxa"/>
            <w:gridSpan w:val="2"/>
          </w:tcPr>
          <w:p w14:paraId="61F244D4" w14:textId="77777777" w:rsidR="001732BB" w:rsidRPr="00887809" w:rsidRDefault="001732BB" w:rsidP="001732BB">
            <w:pPr>
              <w:pStyle w:val="Normal-Numbered"/>
              <w:numPr>
                <w:ilvl w:val="0"/>
                <w:numId w:val="34"/>
              </w:numPr>
              <w:cnfStyle w:val="000000000000" w:firstRow="0" w:lastRow="0" w:firstColumn="0" w:lastColumn="0" w:oddVBand="0" w:evenVBand="0" w:oddHBand="0" w:evenHBand="0" w:firstRowFirstColumn="0" w:firstRowLastColumn="0" w:lastRowFirstColumn="0" w:lastRowLastColumn="0"/>
            </w:pPr>
            <w:r w:rsidRPr="00887809">
              <w:t>Unplug the power supply of the machine.</w:t>
            </w:r>
          </w:p>
          <w:p w14:paraId="26475FBF"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Unplug the power supply of the processor.</w:t>
            </w:r>
          </w:p>
          <w:p w14:paraId="1B30D6FD"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Disconnect the processor from the machine.</w:t>
            </w:r>
          </w:p>
          <w:p w14:paraId="3BB46F05"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Disconnect the PC from the processor.</w:t>
            </w:r>
          </w:p>
        </w:tc>
      </w:tr>
    </w:tbl>
    <w:p w14:paraId="57D5C3F5" w14:textId="77777777" w:rsidR="009E38AC" w:rsidRPr="00887809" w:rsidRDefault="009E38AC" w:rsidP="00841092">
      <w:pPr>
        <w:rPr>
          <w:lang w:val="en-GB"/>
        </w:rPr>
      </w:pPr>
    </w:p>
    <w:p w14:paraId="3ECB71A9" w14:textId="77777777" w:rsidR="001732BB" w:rsidRPr="00887809" w:rsidRDefault="00E46DA3">
      <w:pPr>
        <w:pStyle w:val="Kop3"/>
        <w:pageBreakBefore/>
        <w:rPr>
          <w:rFonts w:ascii="Open Baskerville 0.0.75" w:hAnsi="Open Baskerville 0.0.75"/>
          <w:lang w:val="en-GB"/>
        </w:rPr>
      </w:pPr>
      <w:bookmarkStart w:id="18" w:name="__RefHeading__806_1950855401"/>
      <w:bookmarkStart w:id="19" w:name="_Toc413240777"/>
      <w:r w:rsidRPr="00887809">
        <w:rPr>
          <w:rFonts w:ascii="Open Baskerville 0.0.75" w:hAnsi="Open Baskerville 0.0.75"/>
          <w:lang w:val="en-GB"/>
        </w:rPr>
        <w:lastRenderedPageBreak/>
        <w:t>Stop the machine</w:t>
      </w:r>
      <w:bookmarkEnd w:id="18"/>
      <w:bookmarkEnd w:id="19"/>
    </w:p>
    <w:tbl>
      <w:tblPr>
        <w:tblStyle w:val="PlainTable4"/>
        <w:tblW w:w="0" w:type="auto"/>
        <w:tblLook w:val="04A0" w:firstRow="1" w:lastRow="0" w:firstColumn="1" w:lastColumn="0" w:noHBand="0" w:noVBand="1"/>
      </w:tblPr>
      <w:tblGrid>
        <w:gridCol w:w="1705"/>
        <w:gridCol w:w="720"/>
        <w:gridCol w:w="7203"/>
      </w:tblGrid>
      <w:tr w:rsidR="001732BB" w:rsidRPr="00887809" w14:paraId="605C0D61"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1DD42A34" w14:textId="77777777" w:rsidR="001732BB" w:rsidRPr="00887809" w:rsidRDefault="001732BB" w:rsidP="00A00F72">
            <w:pPr>
              <w:rPr>
                <w:lang w:val="en-GB"/>
              </w:rPr>
            </w:pPr>
            <w:r w:rsidRPr="00887809">
              <w:rPr>
                <w:rStyle w:val="Standaardalinea-lettertype"/>
                <w:lang w:val="en-GB"/>
              </w:rPr>
              <w:t>Primary Actor</w:t>
            </w:r>
          </w:p>
        </w:tc>
        <w:tc>
          <w:tcPr>
            <w:tcW w:w="7203" w:type="dxa"/>
          </w:tcPr>
          <w:p w14:paraId="6F63BD24" w14:textId="77777777" w:rsidR="001732BB" w:rsidRPr="00887809" w:rsidRDefault="001732BB"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1732BB" w:rsidRPr="00887809" w14:paraId="0F2C6A7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67A3374" w14:textId="77777777" w:rsidR="001732BB" w:rsidRPr="00887809" w:rsidRDefault="001732BB" w:rsidP="00A00F72">
            <w:pPr>
              <w:rPr>
                <w:lang w:val="en-GB"/>
              </w:rPr>
            </w:pPr>
            <w:r w:rsidRPr="00887809">
              <w:rPr>
                <w:rStyle w:val="Standaardalinea-lettertype"/>
                <w:lang w:val="en-GB"/>
              </w:rPr>
              <w:t>Scope</w:t>
            </w:r>
          </w:p>
        </w:tc>
        <w:tc>
          <w:tcPr>
            <w:tcW w:w="7203" w:type="dxa"/>
          </w:tcPr>
          <w:p w14:paraId="5914D496"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1732BB" w:rsidRPr="00887809" w14:paraId="2F402E55"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35FD2741" w14:textId="77777777" w:rsidR="001732BB" w:rsidRPr="00887809" w:rsidRDefault="001732BB" w:rsidP="00A00F72">
            <w:pPr>
              <w:rPr>
                <w:lang w:val="en-GB"/>
              </w:rPr>
            </w:pPr>
            <w:r w:rsidRPr="00887809">
              <w:rPr>
                <w:lang w:val="en-GB"/>
              </w:rPr>
              <w:t>Brief</w:t>
            </w:r>
          </w:p>
        </w:tc>
        <w:tc>
          <w:tcPr>
            <w:tcW w:w="7203" w:type="dxa"/>
          </w:tcPr>
          <w:p w14:paraId="4BD7C227" w14:textId="77777777" w:rsidR="001732BB" w:rsidRPr="00887809"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waiting for the current process to end before it is send into an inactive state.</w:t>
            </w:r>
          </w:p>
        </w:tc>
      </w:tr>
      <w:tr w:rsidR="001732BB" w:rsidRPr="00887809" w14:paraId="28B35DE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C3E3664" w14:textId="77777777" w:rsidR="001732BB" w:rsidRPr="00887809" w:rsidRDefault="001732BB" w:rsidP="00A00F72">
            <w:pPr>
              <w:rPr>
                <w:lang w:val="en-GB"/>
              </w:rPr>
            </w:pPr>
            <w:r w:rsidRPr="00887809">
              <w:rPr>
                <w:lang w:val="en-GB"/>
              </w:rPr>
              <w:t>Post conditions</w:t>
            </w:r>
          </w:p>
        </w:tc>
        <w:tc>
          <w:tcPr>
            <w:tcW w:w="7203" w:type="dxa"/>
          </w:tcPr>
          <w:p w14:paraId="09B9670F"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is sent into an inactive state with no process interrupted.</w:t>
            </w:r>
          </w:p>
        </w:tc>
      </w:tr>
      <w:tr w:rsidR="001732BB" w:rsidRPr="00887809" w14:paraId="4966393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04271EC6" w14:textId="77777777" w:rsidR="001732BB" w:rsidRPr="00887809" w:rsidRDefault="001732BB" w:rsidP="00A00F72">
            <w:pPr>
              <w:rPr>
                <w:lang w:val="en-GB"/>
              </w:rPr>
            </w:pPr>
            <w:r w:rsidRPr="00887809">
              <w:rPr>
                <w:lang w:val="en-GB"/>
              </w:rPr>
              <w:t>Preconditions</w:t>
            </w:r>
          </w:p>
        </w:tc>
        <w:tc>
          <w:tcPr>
            <w:tcW w:w="7203" w:type="dxa"/>
          </w:tcPr>
          <w:p w14:paraId="6BD444F4" w14:textId="77777777" w:rsidR="001732BB" w:rsidRPr="00887809" w:rsidRDefault="001732B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running.</w:t>
            </w:r>
          </w:p>
        </w:tc>
      </w:tr>
      <w:tr w:rsidR="001732BB" w:rsidRPr="00887809" w14:paraId="09C8C48B"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1AE582F" w14:textId="77777777" w:rsidR="001732BB" w:rsidRPr="00887809" w:rsidRDefault="001732BB" w:rsidP="00A00F72">
            <w:pPr>
              <w:rPr>
                <w:lang w:val="en-GB"/>
              </w:rPr>
            </w:pPr>
            <w:r w:rsidRPr="00887809">
              <w:rPr>
                <w:lang w:val="en-GB"/>
              </w:rPr>
              <w:t>Trigger</w:t>
            </w:r>
          </w:p>
        </w:tc>
        <w:tc>
          <w:tcPr>
            <w:tcW w:w="7203" w:type="dxa"/>
          </w:tcPr>
          <w:p w14:paraId="4879F56A" w14:textId="77777777" w:rsidR="001732BB" w:rsidRPr="00887809" w:rsidRDefault="001732B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STOP button is pressed.</w:t>
            </w:r>
          </w:p>
        </w:tc>
      </w:tr>
      <w:tr w:rsidR="001732BB" w:rsidRPr="00887809" w14:paraId="309734F8"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7628C496" w14:textId="77777777" w:rsidR="001732BB" w:rsidRPr="00887809" w:rsidRDefault="001732BB" w:rsidP="00A00F72">
            <w:pPr>
              <w:rPr>
                <w:lang w:val="en-GB"/>
              </w:rPr>
            </w:pPr>
            <w:r w:rsidRPr="00887809">
              <w:rPr>
                <w:lang w:val="en-GB"/>
              </w:rPr>
              <w:t>Basic Flow:</w:t>
            </w:r>
          </w:p>
          <w:p w14:paraId="150AA242" w14:textId="77777777" w:rsidR="001732BB" w:rsidRPr="00887809" w:rsidRDefault="001732BB" w:rsidP="00A00F72">
            <w:pPr>
              <w:rPr>
                <w:lang w:val="en-GB"/>
              </w:rPr>
            </w:pPr>
          </w:p>
        </w:tc>
        <w:tc>
          <w:tcPr>
            <w:tcW w:w="7923" w:type="dxa"/>
            <w:gridSpan w:val="2"/>
          </w:tcPr>
          <w:p w14:paraId="53FF89E1" w14:textId="77777777" w:rsidR="001732BB" w:rsidRPr="00887809" w:rsidRDefault="001732BB" w:rsidP="001732BB">
            <w:pPr>
              <w:pStyle w:val="Normal-Numbered"/>
              <w:numPr>
                <w:ilvl w:val="0"/>
                <w:numId w:val="35"/>
              </w:numPr>
              <w:cnfStyle w:val="000000000000" w:firstRow="0" w:lastRow="0" w:firstColumn="0" w:lastColumn="0" w:oddVBand="0" w:evenVBand="0" w:oddHBand="0" w:evenHBand="0" w:firstRowFirstColumn="0" w:firstRowLastColumn="0" w:lastRowFirstColumn="0" w:lastRowLastColumn="0"/>
            </w:pPr>
            <w:r w:rsidRPr="00887809">
              <w:t xml:space="preserve">The machine finishes </w:t>
            </w:r>
            <w:commentRangeStart w:id="20"/>
            <w:r w:rsidRPr="00887809">
              <w:t>sorting</w:t>
            </w:r>
            <w:commentRangeEnd w:id="20"/>
            <w:r w:rsidR="00834C6B" w:rsidRPr="00887809">
              <w:rPr>
                <w:rStyle w:val="CommentReference"/>
              </w:rPr>
              <w:commentReference w:id="20"/>
            </w:r>
            <w:r w:rsidRPr="00887809">
              <w:t>* the disk currently in the machine</w:t>
            </w:r>
          </w:p>
          <w:p w14:paraId="0D5956A8"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r w:rsidRPr="00887809">
              <w:t>The machine enters an inactive state and will not take any more disks form the storage* unless the START button is pressed.</w:t>
            </w:r>
          </w:p>
          <w:p w14:paraId="375E1D4F" w14:textId="77777777" w:rsidR="001732BB" w:rsidRPr="00887809" w:rsidRDefault="001732BB" w:rsidP="001732BB">
            <w:pPr>
              <w:pStyle w:val="Normal-Numbered"/>
              <w:cnfStyle w:val="000000000000" w:firstRow="0" w:lastRow="0" w:firstColumn="0" w:lastColumn="0" w:oddVBand="0" w:evenVBand="0" w:oddHBand="0" w:evenHBand="0" w:firstRowFirstColumn="0" w:firstRowLastColumn="0" w:lastRowFirstColumn="0" w:lastRowLastColumn="0"/>
            </w:pPr>
            <w:bookmarkStart w:id="21" w:name="__RefHeading__808_1950855401"/>
            <w:r w:rsidRPr="00887809">
              <w:t>Booting of the machine</w:t>
            </w:r>
            <w:bookmarkEnd w:id="21"/>
          </w:p>
        </w:tc>
      </w:tr>
    </w:tbl>
    <w:p w14:paraId="27FA353D" w14:textId="77777777" w:rsidR="00841092" w:rsidRPr="00887809" w:rsidRDefault="00841092" w:rsidP="00841092">
      <w:pPr>
        <w:rPr>
          <w:lang w:val="en-GB"/>
        </w:rPr>
      </w:pPr>
    </w:p>
    <w:p w14:paraId="33D7DCB2" w14:textId="77777777" w:rsidR="009E38AC" w:rsidRPr="00887809" w:rsidRDefault="00834C6B" w:rsidP="00834C6B">
      <w:pPr>
        <w:pStyle w:val="Kop3"/>
        <w:rPr>
          <w:rFonts w:ascii="Open Baskerville 0.0.75" w:hAnsi="Open Baskerville 0.0.75"/>
          <w:lang w:val="en-GB"/>
        </w:rPr>
      </w:pPr>
      <w:bookmarkStart w:id="22" w:name="_Toc413240778"/>
      <w:r w:rsidRPr="00887809">
        <w:rPr>
          <w:rFonts w:ascii="Open Baskerville 0.0.75" w:hAnsi="Open Baskerville 0.0.75"/>
          <w:lang w:val="en-GB"/>
        </w:rPr>
        <w:t>Booting of the machine</w:t>
      </w:r>
      <w:bookmarkEnd w:id="22"/>
    </w:p>
    <w:tbl>
      <w:tblPr>
        <w:tblStyle w:val="PlainTable4"/>
        <w:tblW w:w="0" w:type="auto"/>
        <w:tblLook w:val="04A0" w:firstRow="1" w:lastRow="0" w:firstColumn="1" w:lastColumn="0" w:noHBand="0" w:noVBand="1"/>
      </w:tblPr>
      <w:tblGrid>
        <w:gridCol w:w="1705"/>
        <w:gridCol w:w="720"/>
        <w:gridCol w:w="7203"/>
      </w:tblGrid>
      <w:tr w:rsidR="00834C6B" w:rsidRPr="00887809" w14:paraId="75DD7CED" w14:textId="77777777" w:rsidTr="00A00F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7B3A60E4" w14:textId="77777777" w:rsidR="00834C6B" w:rsidRPr="00887809" w:rsidRDefault="00834C6B" w:rsidP="00A00F72">
            <w:pPr>
              <w:rPr>
                <w:lang w:val="en-GB"/>
              </w:rPr>
            </w:pPr>
            <w:r w:rsidRPr="00887809">
              <w:rPr>
                <w:rStyle w:val="Standaardalinea-lettertype"/>
                <w:lang w:val="en-GB"/>
              </w:rPr>
              <w:t>Primary Actor</w:t>
            </w:r>
          </w:p>
        </w:tc>
        <w:tc>
          <w:tcPr>
            <w:tcW w:w="7203" w:type="dxa"/>
          </w:tcPr>
          <w:p w14:paraId="09A40EEE" w14:textId="77777777" w:rsidR="00834C6B" w:rsidRPr="00887809" w:rsidRDefault="00834C6B" w:rsidP="00A00F72">
            <w:pPr>
              <w:cnfStyle w:val="100000000000" w:firstRow="1" w:lastRow="0" w:firstColumn="0" w:lastColumn="0" w:oddVBand="0" w:evenVBand="0" w:oddHBand="0" w:evenHBand="0" w:firstRowFirstColumn="0" w:firstRowLastColumn="0" w:lastRowFirstColumn="0" w:lastRowLastColumn="0"/>
              <w:rPr>
                <w:b w:val="0"/>
                <w:lang w:val="en-GB"/>
              </w:rPr>
            </w:pPr>
            <w:r w:rsidRPr="00887809">
              <w:rPr>
                <w:rStyle w:val="Standaardalinea-lettertype"/>
                <w:b w:val="0"/>
                <w:lang w:val="en-GB"/>
              </w:rPr>
              <w:t>Machine operator (student or teacher at Tu/e)</w:t>
            </w:r>
          </w:p>
        </w:tc>
      </w:tr>
      <w:tr w:rsidR="00834C6B" w:rsidRPr="00887809" w14:paraId="00AF575D"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4D0E8057" w14:textId="77777777" w:rsidR="00834C6B" w:rsidRPr="00887809" w:rsidRDefault="00834C6B" w:rsidP="00A00F72">
            <w:pPr>
              <w:rPr>
                <w:lang w:val="en-GB"/>
              </w:rPr>
            </w:pPr>
            <w:r w:rsidRPr="00887809">
              <w:rPr>
                <w:rStyle w:val="Standaardalinea-lettertype"/>
                <w:lang w:val="en-GB"/>
              </w:rPr>
              <w:t>Scope</w:t>
            </w:r>
          </w:p>
        </w:tc>
        <w:tc>
          <w:tcPr>
            <w:tcW w:w="7203" w:type="dxa"/>
          </w:tcPr>
          <w:p w14:paraId="405E6757"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rStyle w:val="Standaardalinea-lettertype"/>
                <w:lang w:val="en-GB"/>
              </w:rPr>
              <w:t>A sorting machine</w:t>
            </w:r>
          </w:p>
        </w:tc>
      </w:tr>
      <w:tr w:rsidR="00834C6B" w:rsidRPr="00887809" w14:paraId="5752276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61B74DB2" w14:textId="77777777" w:rsidR="00834C6B" w:rsidRPr="00887809" w:rsidRDefault="00834C6B" w:rsidP="00A00F72">
            <w:pPr>
              <w:rPr>
                <w:lang w:val="en-GB"/>
              </w:rPr>
            </w:pPr>
            <w:r w:rsidRPr="00887809">
              <w:rPr>
                <w:lang w:val="en-GB"/>
              </w:rPr>
              <w:t>Brief</w:t>
            </w:r>
          </w:p>
        </w:tc>
        <w:tc>
          <w:tcPr>
            <w:tcW w:w="7203" w:type="dxa"/>
          </w:tcPr>
          <w:p w14:paraId="502C875F" w14:textId="77777777" w:rsidR="00834C6B" w:rsidRPr="00887809"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rStyle w:val="Standaardalinea-lettertype"/>
                <w:lang w:val="en-GB"/>
              </w:rPr>
              <w:t>The machine will prepared to start the program. And do the required actions.</w:t>
            </w:r>
          </w:p>
        </w:tc>
      </w:tr>
      <w:tr w:rsidR="00834C6B" w:rsidRPr="00887809" w14:paraId="752992C7"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05BF20E5" w14:textId="77777777" w:rsidR="00834C6B" w:rsidRPr="00887809" w:rsidRDefault="00834C6B" w:rsidP="00A00F72">
            <w:pPr>
              <w:rPr>
                <w:lang w:val="en-GB"/>
              </w:rPr>
            </w:pPr>
            <w:r w:rsidRPr="00887809">
              <w:rPr>
                <w:lang w:val="en-GB"/>
              </w:rPr>
              <w:t>Post conditions</w:t>
            </w:r>
          </w:p>
        </w:tc>
        <w:tc>
          <w:tcPr>
            <w:tcW w:w="7203" w:type="dxa"/>
          </w:tcPr>
          <w:p w14:paraId="105DAFAF"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The machine is ready to get instructions of the user.</w:t>
            </w:r>
          </w:p>
        </w:tc>
      </w:tr>
      <w:tr w:rsidR="00834C6B" w:rsidRPr="00887809" w14:paraId="6B44368B" w14:textId="77777777" w:rsidTr="00A00F72">
        <w:tc>
          <w:tcPr>
            <w:cnfStyle w:val="001000000000" w:firstRow="0" w:lastRow="0" w:firstColumn="1" w:lastColumn="0" w:oddVBand="0" w:evenVBand="0" w:oddHBand="0" w:evenHBand="0" w:firstRowFirstColumn="0" w:firstRowLastColumn="0" w:lastRowFirstColumn="0" w:lastRowLastColumn="0"/>
            <w:tcW w:w="2425" w:type="dxa"/>
            <w:gridSpan w:val="2"/>
          </w:tcPr>
          <w:p w14:paraId="56F0E410" w14:textId="77777777" w:rsidR="00834C6B" w:rsidRPr="00887809" w:rsidRDefault="00834C6B" w:rsidP="00A00F72">
            <w:pPr>
              <w:rPr>
                <w:lang w:val="en-GB"/>
              </w:rPr>
            </w:pPr>
            <w:r w:rsidRPr="00887809">
              <w:rPr>
                <w:lang w:val="en-GB"/>
              </w:rPr>
              <w:t>Preconditions</w:t>
            </w:r>
          </w:p>
        </w:tc>
        <w:tc>
          <w:tcPr>
            <w:tcW w:w="7203" w:type="dxa"/>
          </w:tcPr>
          <w:p w14:paraId="726A18BE" w14:textId="77777777" w:rsidR="00834C6B" w:rsidRPr="00887809" w:rsidRDefault="00834C6B" w:rsidP="00A00F72">
            <w:pPr>
              <w:cnfStyle w:val="000000000000" w:firstRow="0" w:lastRow="0" w:firstColumn="0" w:lastColumn="0" w:oddVBand="0" w:evenVBand="0" w:oddHBand="0" w:evenHBand="0" w:firstRowFirstColumn="0" w:firstRowLastColumn="0" w:lastRowFirstColumn="0" w:lastRowLastColumn="0"/>
              <w:rPr>
                <w:lang w:val="en-GB"/>
              </w:rPr>
            </w:pPr>
            <w:r w:rsidRPr="00887809">
              <w:rPr>
                <w:lang w:val="en-GB"/>
              </w:rPr>
              <w:t>The machine is off.</w:t>
            </w:r>
          </w:p>
        </w:tc>
      </w:tr>
      <w:tr w:rsidR="00834C6B" w:rsidRPr="00887809" w14:paraId="467F73C8" w14:textId="77777777" w:rsidTr="00A00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gridSpan w:val="2"/>
          </w:tcPr>
          <w:p w14:paraId="32ED66B6" w14:textId="77777777" w:rsidR="00834C6B" w:rsidRPr="00887809" w:rsidRDefault="00834C6B" w:rsidP="00A00F72">
            <w:pPr>
              <w:rPr>
                <w:lang w:val="en-GB"/>
              </w:rPr>
            </w:pPr>
            <w:r w:rsidRPr="00887809">
              <w:rPr>
                <w:lang w:val="en-GB"/>
              </w:rPr>
              <w:t>Trigger</w:t>
            </w:r>
          </w:p>
        </w:tc>
        <w:tc>
          <w:tcPr>
            <w:tcW w:w="7203" w:type="dxa"/>
          </w:tcPr>
          <w:p w14:paraId="588A2377" w14:textId="77777777" w:rsidR="00834C6B" w:rsidRPr="00887809" w:rsidRDefault="00834C6B" w:rsidP="00A00F72">
            <w:pPr>
              <w:cnfStyle w:val="000000100000" w:firstRow="0" w:lastRow="0" w:firstColumn="0" w:lastColumn="0" w:oddVBand="0" w:evenVBand="0" w:oddHBand="1" w:evenHBand="0" w:firstRowFirstColumn="0" w:firstRowLastColumn="0" w:lastRowFirstColumn="0" w:lastRowLastColumn="0"/>
              <w:rPr>
                <w:lang w:val="en-GB"/>
              </w:rPr>
            </w:pPr>
            <w:r w:rsidRPr="00887809">
              <w:rPr>
                <w:lang w:val="en-GB"/>
              </w:rPr>
              <w:t>N/a</w:t>
            </w:r>
          </w:p>
        </w:tc>
      </w:tr>
      <w:tr w:rsidR="00834C6B" w:rsidRPr="00887809" w14:paraId="5355E656" w14:textId="77777777" w:rsidTr="00A00F72">
        <w:tc>
          <w:tcPr>
            <w:cnfStyle w:val="001000000000" w:firstRow="0" w:lastRow="0" w:firstColumn="1" w:lastColumn="0" w:oddVBand="0" w:evenVBand="0" w:oddHBand="0" w:evenHBand="0" w:firstRowFirstColumn="0" w:firstRowLastColumn="0" w:lastRowFirstColumn="0" w:lastRowLastColumn="0"/>
            <w:tcW w:w="1705" w:type="dxa"/>
          </w:tcPr>
          <w:p w14:paraId="22899A8C" w14:textId="77777777" w:rsidR="00834C6B" w:rsidRPr="00887809" w:rsidRDefault="00834C6B" w:rsidP="00A00F72">
            <w:pPr>
              <w:rPr>
                <w:lang w:val="en-GB"/>
              </w:rPr>
            </w:pPr>
            <w:r w:rsidRPr="00887809">
              <w:rPr>
                <w:lang w:val="en-GB"/>
              </w:rPr>
              <w:t>Basic Flow:</w:t>
            </w:r>
          </w:p>
          <w:p w14:paraId="13FAAD00" w14:textId="77777777" w:rsidR="00834C6B" w:rsidRPr="00887809" w:rsidRDefault="00834C6B" w:rsidP="00A00F72">
            <w:pPr>
              <w:rPr>
                <w:lang w:val="en-GB"/>
              </w:rPr>
            </w:pPr>
          </w:p>
        </w:tc>
        <w:tc>
          <w:tcPr>
            <w:tcW w:w="7923" w:type="dxa"/>
            <w:gridSpan w:val="2"/>
          </w:tcPr>
          <w:p w14:paraId="12CB9F10" w14:textId="77777777" w:rsidR="00834C6B" w:rsidRPr="00887809" w:rsidRDefault="00834C6B" w:rsidP="00834C6B">
            <w:pPr>
              <w:pStyle w:val="Normal-Numbered"/>
              <w:numPr>
                <w:ilvl w:val="0"/>
                <w:numId w:val="38"/>
              </w:numPr>
              <w:cnfStyle w:val="000000000000" w:firstRow="0" w:lastRow="0" w:firstColumn="0" w:lastColumn="0" w:oddVBand="0" w:evenVBand="0" w:oddHBand="0" w:evenHBand="0" w:firstRowFirstColumn="0" w:firstRowLastColumn="0" w:lastRowFirstColumn="0" w:lastRowLastColumn="0"/>
            </w:pPr>
            <w:r w:rsidRPr="00887809">
              <w:t>Connect the PP2-board to the pc.</w:t>
            </w:r>
          </w:p>
          <w:p w14:paraId="28A1D5EC"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Plug the pp2-board in to the power socket.</w:t>
            </w:r>
          </w:p>
          <w:p w14:paraId="63987F8C"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Start the debugger</w:t>
            </w:r>
          </w:p>
          <w:p w14:paraId="6C61FC44"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Connect the pp2-board using the debugger.</w:t>
            </w:r>
          </w:p>
          <w:p w14:paraId="0617B7D0"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Load the program into the debugger.</w:t>
            </w:r>
          </w:p>
          <w:p w14:paraId="56F36AD2" w14:textId="77777777" w:rsidR="00834C6B" w:rsidRPr="00887809" w:rsidRDefault="00834C6B" w:rsidP="00834C6B">
            <w:pPr>
              <w:pStyle w:val="Normal-Numbered"/>
              <w:cnfStyle w:val="000000000000" w:firstRow="0" w:lastRow="0" w:firstColumn="0" w:lastColumn="0" w:oddVBand="0" w:evenVBand="0" w:oddHBand="0" w:evenHBand="0" w:firstRowFirstColumn="0" w:firstRowLastColumn="0" w:lastRowFirstColumn="0" w:lastRowLastColumn="0"/>
            </w:pPr>
            <w:r w:rsidRPr="00887809">
              <w:t>Run the program.</w:t>
            </w:r>
          </w:p>
        </w:tc>
      </w:tr>
    </w:tbl>
    <w:p w14:paraId="2172483C" w14:textId="77777777" w:rsidR="00834C6B" w:rsidRPr="00887809" w:rsidRDefault="00834C6B" w:rsidP="00841092">
      <w:pPr>
        <w:rPr>
          <w:lang w:val="en-GB"/>
        </w:rPr>
      </w:pPr>
      <w:bookmarkStart w:id="23" w:name="__RefHeading__879_1950855401"/>
    </w:p>
    <w:p w14:paraId="3849FB37" w14:textId="77777777" w:rsidR="00834C6B" w:rsidRPr="00887809" w:rsidRDefault="00834C6B">
      <w:pPr>
        <w:suppressAutoHyphens w:val="0"/>
        <w:spacing w:after="0" w:line="240" w:lineRule="auto"/>
        <w:rPr>
          <w:b/>
          <w:bCs/>
          <w:sz w:val="28"/>
          <w:szCs w:val="28"/>
          <w:lang w:val="en-GB"/>
        </w:rPr>
      </w:pPr>
      <w:r w:rsidRPr="00887809">
        <w:rPr>
          <w:lang w:val="en-GB"/>
        </w:rPr>
        <w:br w:type="page"/>
      </w:r>
    </w:p>
    <w:p w14:paraId="09374985" w14:textId="77777777" w:rsidR="009E38AC" w:rsidRPr="00887809" w:rsidRDefault="00E46DA3" w:rsidP="00834C6B">
      <w:pPr>
        <w:pStyle w:val="Heading1"/>
      </w:pPr>
      <w:bookmarkStart w:id="24" w:name="_Toc413240779"/>
      <w:r w:rsidRPr="00887809">
        <w:lastRenderedPageBreak/>
        <w:t>User Constraints</w:t>
      </w:r>
      <w:bookmarkEnd w:id="23"/>
      <w:bookmarkEnd w:id="24"/>
    </w:p>
    <w:p w14:paraId="290C334F" w14:textId="77777777" w:rsidR="009E38AC" w:rsidRPr="00887809" w:rsidRDefault="00E46DA3" w:rsidP="00583374">
      <w:pPr>
        <w:pStyle w:val="ListParagraph"/>
        <w:numPr>
          <w:ilvl w:val="0"/>
          <w:numId w:val="19"/>
        </w:numPr>
        <w:rPr>
          <w:lang w:val="en-GB"/>
        </w:rPr>
      </w:pPr>
      <w:r w:rsidRPr="00887809">
        <w:rPr>
          <w:lang w:val="en-GB"/>
        </w:rPr>
        <w:t>Before the start buttons is pressed the user is required to place all discs to be sorted in the container unit</w:t>
      </w:r>
    </w:p>
    <w:p w14:paraId="541915D2" w14:textId="77777777" w:rsidR="009E38AC" w:rsidRPr="00887809" w:rsidRDefault="00E46DA3" w:rsidP="00583374">
      <w:pPr>
        <w:pStyle w:val="ListParagraph"/>
        <w:numPr>
          <w:ilvl w:val="0"/>
          <w:numId w:val="19"/>
        </w:numPr>
        <w:rPr>
          <w:lang w:val="en-GB"/>
        </w:rPr>
      </w:pPr>
      <w:r w:rsidRPr="00887809">
        <w:rPr>
          <w:lang w:val="en-GB"/>
        </w:rPr>
        <w:t>While the machine is running the user is not allowed to move the machine or touch anything except the buttons.</w:t>
      </w:r>
    </w:p>
    <w:p w14:paraId="6166F500" w14:textId="77777777" w:rsidR="009E38AC" w:rsidRPr="00887809" w:rsidRDefault="00E46DA3" w:rsidP="00583374">
      <w:pPr>
        <w:pStyle w:val="ListParagraph"/>
        <w:numPr>
          <w:ilvl w:val="0"/>
          <w:numId w:val="19"/>
        </w:numPr>
        <w:rPr>
          <w:lang w:val="en-GB"/>
        </w:rPr>
      </w:pPr>
      <w:r w:rsidRPr="00887809">
        <w:rPr>
          <w:lang w:val="en-GB"/>
        </w:rPr>
        <w:t>When the abort button is pressed or the machine has been shut down, the user is required to remove all discs that are neither in the container unit nor sorted.</w:t>
      </w:r>
    </w:p>
    <w:p w14:paraId="45D1E76D" w14:textId="77777777" w:rsidR="00834C6B" w:rsidRPr="00887809" w:rsidRDefault="00834C6B" w:rsidP="00834C6B">
      <w:pPr>
        <w:pStyle w:val="ListParagraph"/>
        <w:rPr>
          <w:lang w:val="en-GB"/>
        </w:rPr>
      </w:pPr>
    </w:p>
    <w:p w14:paraId="20A8260E" w14:textId="77777777" w:rsidR="009E38AC" w:rsidRPr="00887809" w:rsidRDefault="00E46DA3" w:rsidP="00834C6B">
      <w:pPr>
        <w:pStyle w:val="Heading1"/>
      </w:pPr>
      <w:bookmarkStart w:id="25" w:name="__RefHeading__881_1950855401"/>
      <w:bookmarkStart w:id="26" w:name="_Toc413240780"/>
      <w:r w:rsidRPr="00887809">
        <w:t>Safety Properties</w:t>
      </w:r>
      <w:bookmarkEnd w:id="25"/>
      <w:bookmarkEnd w:id="26"/>
    </w:p>
    <w:p w14:paraId="6DC89850" w14:textId="458C4CC6" w:rsidR="009E38AC" w:rsidRPr="00887809" w:rsidRDefault="00E46DA3" w:rsidP="00583374">
      <w:pPr>
        <w:pStyle w:val="ListParagraph"/>
        <w:numPr>
          <w:ilvl w:val="0"/>
          <w:numId w:val="18"/>
        </w:numPr>
        <w:rPr>
          <w:lang w:val="en-GB"/>
        </w:rPr>
      </w:pPr>
      <w:r w:rsidRPr="00887809">
        <w:rPr>
          <w:lang w:val="en-GB"/>
        </w:rPr>
        <w:t>After pressing an emergency button, within</w:t>
      </w:r>
      <w:r w:rsidR="00910497">
        <w:rPr>
          <w:lang w:val="en-GB"/>
        </w:rPr>
        <w:t xml:space="preserve"> 50</w:t>
      </w:r>
      <w:r w:rsidRPr="00887809">
        <w:rPr>
          <w:lang w:val="en-GB"/>
        </w:rPr>
        <w:t>ms there should be no moving part in the machine</w:t>
      </w:r>
    </w:p>
    <w:p w14:paraId="43881BDD" w14:textId="0498AB9F" w:rsidR="009E38AC" w:rsidRPr="00887809" w:rsidRDefault="00E46DA3" w:rsidP="00583374">
      <w:pPr>
        <w:pStyle w:val="ListParagraph"/>
        <w:numPr>
          <w:ilvl w:val="0"/>
          <w:numId w:val="18"/>
        </w:numPr>
        <w:rPr>
          <w:lang w:val="en-GB"/>
        </w:rPr>
      </w:pPr>
      <w:r w:rsidRPr="00887809">
        <w:rPr>
          <w:lang w:val="en-GB"/>
        </w:rPr>
        <w:t xml:space="preserve">If all disks are sorted the machine should stop within </w:t>
      </w:r>
      <w:r w:rsidR="0058209C">
        <w:rPr>
          <w:lang w:val="en-GB"/>
        </w:rPr>
        <w:t xml:space="preserve">4 </w:t>
      </w:r>
      <w:r w:rsidRPr="00887809">
        <w:rPr>
          <w:lang w:val="en-GB"/>
        </w:rPr>
        <w:t>seconds.</w:t>
      </w:r>
    </w:p>
    <w:p w14:paraId="57A1CF37" w14:textId="40E1F093" w:rsidR="009E38AC" w:rsidRPr="00887809" w:rsidRDefault="00E46DA3" w:rsidP="00583374">
      <w:pPr>
        <w:pStyle w:val="ListParagraph"/>
        <w:numPr>
          <w:ilvl w:val="0"/>
          <w:numId w:val="18"/>
        </w:numPr>
        <w:rPr>
          <w:lang w:val="en-GB"/>
        </w:rPr>
      </w:pPr>
      <w:r w:rsidRPr="00887809">
        <w:rPr>
          <w:lang w:val="en-GB"/>
        </w:rPr>
        <w:t xml:space="preserve">After the </w:t>
      </w:r>
      <w:r w:rsidR="007F62A2" w:rsidRPr="00887809">
        <w:rPr>
          <w:lang w:val="en-GB"/>
        </w:rPr>
        <w:t>start-up</w:t>
      </w:r>
      <w:r w:rsidRPr="00887809">
        <w:rPr>
          <w:lang w:val="en-GB"/>
        </w:rPr>
        <w:t xml:space="preserve"> of the machine, the assembly program should not stop until the machine is shut down.</w:t>
      </w:r>
    </w:p>
    <w:p w14:paraId="75975A54" w14:textId="77777777" w:rsidR="009E38AC" w:rsidRPr="00887809" w:rsidRDefault="00E46DA3" w:rsidP="00583374">
      <w:pPr>
        <w:pStyle w:val="ListParagraph"/>
        <w:numPr>
          <w:ilvl w:val="0"/>
          <w:numId w:val="18"/>
        </w:numPr>
        <w:rPr>
          <w:lang w:val="en-GB"/>
        </w:rPr>
      </w:pPr>
      <w:r w:rsidRPr="00887809">
        <w:rPr>
          <w:lang w:val="en-GB"/>
        </w:rPr>
        <w:t>The outputs connected to the h-bridge may never be powered on at the same time.</w:t>
      </w:r>
    </w:p>
    <w:p w14:paraId="4A713131" w14:textId="77777777" w:rsidR="00834C6B" w:rsidRPr="00887809" w:rsidRDefault="00834C6B" w:rsidP="00834C6B">
      <w:pPr>
        <w:pStyle w:val="ListParagraph"/>
        <w:rPr>
          <w:lang w:val="en-GB"/>
        </w:rPr>
      </w:pPr>
    </w:p>
    <w:p w14:paraId="7378F532" w14:textId="77777777" w:rsidR="009E38AC" w:rsidRPr="00887809" w:rsidRDefault="00E46DA3" w:rsidP="00834C6B">
      <w:pPr>
        <w:pStyle w:val="Heading2"/>
      </w:pPr>
      <w:bookmarkStart w:id="27" w:name="_Toc413240781"/>
      <w:r w:rsidRPr="00887809">
        <w:t>Explanation of Safety Properties</w:t>
      </w:r>
      <w:bookmarkEnd w:id="27"/>
    </w:p>
    <w:p w14:paraId="02637B8D" w14:textId="77777777" w:rsidR="009E38AC" w:rsidRPr="00887809" w:rsidRDefault="00E46DA3" w:rsidP="00583374">
      <w:pPr>
        <w:pStyle w:val="ListParagraph"/>
        <w:numPr>
          <w:ilvl w:val="0"/>
          <w:numId w:val="17"/>
        </w:numPr>
        <w:rPr>
          <w:lang w:val="en-GB"/>
        </w:rPr>
      </w:pPr>
      <w:r w:rsidRPr="00887809">
        <w:rPr>
          <w:rStyle w:val="Standaardalinea-lettertype"/>
          <w:lang w:val="en-GB"/>
        </w:rPr>
        <w:t>When there is an emergency it is important that whatever is going wrong will not get worse. One of the ways this can happen is for instance that someone's finger gets stuck, to minimize damage to this finger the machine should stop quite fast. After discussion we decided 50ms would be a reasonable maximum stop time as it whatever is going wrong will not get worse in 50ms.</w:t>
      </w:r>
    </w:p>
    <w:p w14:paraId="3D87716B" w14:textId="77777777" w:rsidR="009E38AC" w:rsidRPr="00887809" w:rsidRDefault="00E46DA3" w:rsidP="00583374">
      <w:pPr>
        <w:pStyle w:val="ListParagraph"/>
        <w:numPr>
          <w:ilvl w:val="0"/>
          <w:numId w:val="17"/>
        </w:numPr>
        <w:rPr>
          <w:lang w:val="en-GB"/>
        </w:rPr>
      </w:pPr>
      <w:r w:rsidRPr="00887809">
        <w:rPr>
          <w:rStyle w:val="Standaardalinea-lettertype"/>
          <w:lang w:val="en-GB"/>
        </w:rPr>
        <w:t>To minimize electricity usage we think that the machine should not keep running endlessly.</w:t>
      </w:r>
    </w:p>
    <w:p w14:paraId="1016DB43" w14:textId="32F490FC" w:rsidR="009E38AC" w:rsidRPr="00887809" w:rsidRDefault="00E46DA3" w:rsidP="00583374">
      <w:pPr>
        <w:pStyle w:val="ListParagraph"/>
        <w:numPr>
          <w:ilvl w:val="0"/>
          <w:numId w:val="17"/>
        </w:numPr>
        <w:rPr>
          <w:lang w:val="en-GB"/>
        </w:rPr>
      </w:pPr>
      <w:r w:rsidRPr="00887809">
        <w:rPr>
          <w:rStyle w:val="Standaardalinea-lettertype"/>
          <w:lang w:val="en-GB"/>
        </w:rPr>
        <w:t xml:space="preserve">If the assembly program stops while the machine is still running, we can no longer control the machine. We can for instance no longer detect when the emergency button is pressed, meaning we </w:t>
      </w:r>
      <w:r w:rsidR="001819D1" w:rsidRPr="00887809">
        <w:rPr>
          <w:rStyle w:val="Standaardalinea-lettertype"/>
          <w:lang w:val="en-GB"/>
        </w:rPr>
        <w:t>cannot</w:t>
      </w:r>
      <w:r w:rsidRPr="00887809">
        <w:rPr>
          <w:rStyle w:val="Standaardalinea-lettertype"/>
          <w:lang w:val="en-GB"/>
        </w:rPr>
        <w:t xml:space="preserve"> guarantee safety property #1.</w:t>
      </w:r>
    </w:p>
    <w:p w14:paraId="57E64519" w14:textId="085BBE74" w:rsidR="001819D1" w:rsidRPr="00887809" w:rsidRDefault="00E46DA3" w:rsidP="00583374">
      <w:pPr>
        <w:pStyle w:val="ListParagraph"/>
        <w:numPr>
          <w:ilvl w:val="0"/>
          <w:numId w:val="17"/>
        </w:numPr>
        <w:rPr>
          <w:rStyle w:val="Standaardalinea-lettertype"/>
          <w:lang w:val="en-GB"/>
        </w:rPr>
      </w:pPr>
      <w:r w:rsidRPr="00887809">
        <w:rPr>
          <w:rStyle w:val="Standaardalinea-lettertype"/>
          <w:lang w:val="en-GB"/>
        </w:rPr>
        <w:t>The H-bridge should never have two inputs powered on at the same time. Because then you create a short circuit.</w:t>
      </w:r>
    </w:p>
    <w:p w14:paraId="42A61E3D" w14:textId="77777777" w:rsidR="001819D1" w:rsidRPr="00887809" w:rsidRDefault="001819D1">
      <w:pPr>
        <w:suppressAutoHyphens w:val="0"/>
        <w:spacing w:after="0" w:line="240" w:lineRule="auto"/>
        <w:rPr>
          <w:rStyle w:val="Standaardalinea-lettertype"/>
          <w:rFonts w:cs="Mangal"/>
          <w:szCs w:val="21"/>
          <w:lang w:val="en-GB"/>
        </w:rPr>
      </w:pPr>
      <w:r w:rsidRPr="00887809">
        <w:rPr>
          <w:rStyle w:val="Standaardalinea-lettertype"/>
          <w:lang w:val="en-GB"/>
        </w:rPr>
        <w:br w:type="page"/>
      </w:r>
    </w:p>
    <w:p w14:paraId="37F5ACEB" w14:textId="77777777" w:rsidR="009E38AC" w:rsidRPr="00887809" w:rsidRDefault="00E46DA3" w:rsidP="001819D1">
      <w:pPr>
        <w:pStyle w:val="Heading1"/>
      </w:pPr>
      <w:bookmarkStart w:id="28" w:name="__RefHeading__955_1950855401"/>
      <w:bookmarkStart w:id="29" w:name="_Toc413240782"/>
      <w:r w:rsidRPr="00887809">
        <w:lastRenderedPageBreak/>
        <w:t>Design Decisions</w:t>
      </w:r>
      <w:bookmarkEnd w:id="28"/>
      <w:bookmarkEnd w:id="29"/>
    </w:p>
    <w:p w14:paraId="66F78F3B" w14:textId="7A9D1550" w:rsidR="009E38AC" w:rsidRPr="00887809" w:rsidRDefault="00E46DA3" w:rsidP="00583374">
      <w:pPr>
        <w:rPr>
          <w:lang w:val="en-GB"/>
        </w:rPr>
      </w:pPr>
      <w:r w:rsidRPr="00887809">
        <w:rPr>
          <w:lang w:val="en-GB"/>
        </w:rPr>
        <w:t xml:space="preserve">Before we can talk about the design decisions we made, we have to specify what our priorities are. </w:t>
      </w:r>
      <w:r w:rsidR="00886B43">
        <w:rPr>
          <w:lang w:val="en-GB"/>
        </w:rPr>
        <w:t>We decided on the following priorities:</w:t>
      </w:r>
    </w:p>
    <w:p w14:paraId="423EBECC" w14:textId="77777777" w:rsidR="009E38AC" w:rsidRPr="00887809" w:rsidRDefault="00E46DA3" w:rsidP="00583374">
      <w:pPr>
        <w:pStyle w:val="ListParagraph"/>
        <w:numPr>
          <w:ilvl w:val="0"/>
          <w:numId w:val="15"/>
        </w:numPr>
        <w:rPr>
          <w:rFonts w:cs="Helvetica"/>
          <w:lang w:val="en-GB"/>
        </w:rPr>
      </w:pPr>
      <w:r w:rsidRPr="00887809">
        <w:rPr>
          <w:rFonts w:cs="Helvetica"/>
          <w:lang w:val="en-GB"/>
        </w:rPr>
        <w:t>Reliability of the machine (as reliable as possible)</w:t>
      </w:r>
    </w:p>
    <w:p w14:paraId="7C2A7551"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speed of the sorting (as fast as possible)</w:t>
      </w:r>
    </w:p>
    <w:p w14:paraId="03E3A322"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robustness of the machine (it should not break very easily)</w:t>
      </w:r>
    </w:p>
    <w:p w14:paraId="4EF608D2" w14:textId="77777777" w:rsidR="009E38AC" w:rsidRPr="00887809" w:rsidRDefault="00E46DA3" w:rsidP="00583374">
      <w:pPr>
        <w:pStyle w:val="ListParagraph"/>
        <w:numPr>
          <w:ilvl w:val="0"/>
          <w:numId w:val="15"/>
        </w:numPr>
        <w:rPr>
          <w:rFonts w:cs="Helvetica"/>
          <w:lang w:val="en-GB"/>
        </w:rPr>
      </w:pPr>
      <w:r w:rsidRPr="00887809">
        <w:rPr>
          <w:rFonts w:cs="Helvetica"/>
          <w:lang w:val="en-GB"/>
        </w:rPr>
        <w:t>User accessibility (It should not be hard for the user to do the actions required)</w:t>
      </w:r>
    </w:p>
    <w:p w14:paraId="4FBD4657" w14:textId="77777777" w:rsidR="009E38AC" w:rsidRPr="00887809" w:rsidRDefault="00E46DA3" w:rsidP="00583374">
      <w:pPr>
        <w:pStyle w:val="ListParagraph"/>
        <w:numPr>
          <w:ilvl w:val="0"/>
          <w:numId w:val="15"/>
        </w:numPr>
        <w:rPr>
          <w:rFonts w:cs="Helvetica"/>
          <w:lang w:val="en-GB"/>
        </w:rPr>
      </w:pPr>
      <w:r w:rsidRPr="00887809">
        <w:rPr>
          <w:rFonts w:cs="Helvetica"/>
          <w:lang w:val="en-GB"/>
        </w:rPr>
        <w:t>Lowest amount of space (as little floor space used as possible)</w:t>
      </w:r>
    </w:p>
    <w:p w14:paraId="2B406095" w14:textId="77777777" w:rsidR="009E38AC" w:rsidRPr="00887809" w:rsidRDefault="00E46DA3" w:rsidP="00583374">
      <w:pPr>
        <w:pStyle w:val="ListParagraph"/>
        <w:numPr>
          <w:ilvl w:val="0"/>
          <w:numId w:val="15"/>
        </w:numPr>
        <w:rPr>
          <w:rFonts w:cs="Helvetica"/>
          <w:lang w:val="en-GB"/>
        </w:rPr>
      </w:pPr>
      <w:r w:rsidRPr="00887809">
        <w:rPr>
          <w:rFonts w:cs="Helvetica"/>
          <w:lang w:val="en-GB"/>
        </w:rPr>
        <w:t>Difficulty of building the machine (as low as possible)</w:t>
      </w:r>
    </w:p>
    <w:p w14:paraId="5FC5F9F6" w14:textId="77777777" w:rsidR="009E38AC" w:rsidRPr="00887809" w:rsidRDefault="00E46DA3" w:rsidP="00583374">
      <w:pPr>
        <w:pStyle w:val="ListParagraph"/>
        <w:numPr>
          <w:ilvl w:val="0"/>
          <w:numId w:val="15"/>
        </w:numPr>
        <w:rPr>
          <w:rFonts w:cs="Helvetica"/>
          <w:lang w:val="en-GB"/>
        </w:rPr>
      </w:pPr>
      <w:r w:rsidRPr="00887809">
        <w:rPr>
          <w:rFonts w:cs="Helvetica"/>
          <w:lang w:val="en-GB"/>
        </w:rPr>
        <w:t>The amount of parts of the machine (as few as possible)</w:t>
      </w:r>
    </w:p>
    <w:p w14:paraId="2609E9E8" w14:textId="34D07364" w:rsidR="001819D1" w:rsidRPr="00887809" w:rsidRDefault="00E46DA3" w:rsidP="00583374">
      <w:pPr>
        <w:rPr>
          <w:lang w:val="en-GB"/>
        </w:rPr>
      </w:pPr>
      <w:r w:rsidRPr="00887809">
        <w:rPr>
          <w:lang w:val="en-GB"/>
        </w:rPr>
        <w:t>The way we approached the design of the machine is by separating the machine into multiple parts. Those parts exist out of: the feeder, the transportation mechanism, and the sorter.</w:t>
      </w:r>
    </w:p>
    <w:p w14:paraId="70E2F8A4" w14:textId="77777777" w:rsidR="001819D1" w:rsidRPr="00887809" w:rsidRDefault="001819D1" w:rsidP="00583374">
      <w:pPr>
        <w:rPr>
          <w:lang w:val="en-GB"/>
        </w:rPr>
      </w:pPr>
    </w:p>
    <w:p w14:paraId="22C59B4F" w14:textId="77777777" w:rsidR="009E38AC" w:rsidRPr="00887809" w:rsidRDefault="00E46DA3" w:rsidP="001819D1">
      <w:pPr>
        <w:pStyle w:val="Heading2"/>
      </w:pPr>
      <w:bookmarkStart w:id="30" w:name="__RefHeading__957_1950855401"/>
      <w:bookmarkStart w:id="31" w:name="_Toc413240783"/>
      <w:r w:rsidRPr="00887809">
        <w:t>The Feeder</w:t>
      </w:r>
      <w:bookmarkEnd w:id="30"/>
      <w:bookmarkEnd w:id="31"/>
    </w:p>
    <w:p w14:paraId="11E3DEA6" w14:textId="77777777" w:rsidR="009E38AC" w:rsidRPr="00887809" w:rsidRDefault="00E46DA3" w:rsidP="00583374">
      <w:pPr>
        <w:rPr>
          <w:lang w:val="en-GB"/>
        </w:rPr>
      </w:pPr>
      <w:r w:rsidRPr="00887809">
        <w:rPr>
          <w:lang w:val="en-GB"/>
        </w:rPr>
        <w:t>The feeder has as objective that it needs to somehow get the disks from the container onto the conveyor belt. This is needed for the use case “Sort unsorted disks”.</w:t>
      </w:r>
    </w:p>
    <w:p w14:paraId="6DE14714" w14:textId="4D190447" w:rsidR="009E38AC" w:rsidRDefault="001819D1" w:rsidP="00583374">
      <w:pPr>
        <w:rPr>
          <w:rStyle w:val="Standaardalinea-lettertype"/>
          <w:lang w:val="en-GB"/>
        </w:rPr>
      </w:pPr>
      <w:r w:rsidRPr="00887809">
        <w:rPr>
          <w:rStyle w:val="Standaardalinea-lettertype"/>
          <w:noProof/>
          <w:lang w:eastAsia="en-US" w:bidi="ar-SA"/>
        </w:rPr>
        <w:drawing>
          <wp:anchor distT="0" distB="182880" distL="114300" distR="114300" simplePos="0" relativeHeight="251659264" behindDoc="0" locked="0" layoutInCell="1" allowOverlap="1" wp14:anchorId="3ACEB9DF" wp14:editId="63E59A75">
            <wp:simplePos x="0" y="0"/>
            <wp:positionH relativeFrom="margin">
              <wp:align>left</wp:align>
            </wp:positionH>
            <wp:positionV relativeFrom="paragraph">
              <wp:posOffset>1595755</wp:posOffset>
            </wp:positionV>
            <wp:extent cx="5760720" cy="2560320"/>
            <wp:effectExtent l="0" t="0" r="0" b="0"/>
            <wp:wrapTopAndBottom/>
            <wp:docPr id="4" name="officeArt obj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E46DA3" w:rsidRPr="00887809">
        <w:rPr>
          <w:rStyle w:val="Standaardalinea-lettertype"/>
          <w:lang w:val="en-GB"/>
        </w:rPr>
        <w:t>For the design of this feeder we had two competing designs. Both use the two hollow tubes stacked as a container. We chose to do this because they are completely reliable in containing the disks and because a new disk simply falls out if the bottom one is removed, they are very fast. Because the container is made off two big parts and some small parts to make them stack, the container is also very robust. It’s quite easy to put the disks into the big hole at the top, so user accessibility was very high. In short, the first solution that came to mind scored extremely high on all priorities and we looked no further.</w:t>
      </w:r>
    </w:p>
    <w:p w14:paraId="2549A5D0" w14:textId="27DE5ADF" w:rsidR="001819D1" w:rsidRPr="00887809" w:rsidRDefault="00E46DA3" w:rsidP="00583374">
      <w:pPr>
        <w:rPr>
          <w:lang w:val="en-GB"/>
        </w:rPr>
      </w:pPr>
      <w:r w:rsidRPr="00887809">
        <w:rPr>
          <w:lang w:val="en-GB"/>
        </w:rPr>
        <w:t>The first design for the feeder consist of 3 important parts. First you have the container. The container drops a disk, which is then pushed onto the conveyor belt using a cam. A wall to the left of the container makes sure the disk is pushed up and not to the left.</w:t>
      </w:r>
    </w:p>
    <w:p w14:paraId="201F5BCB" w14:textId="6A290F0E" w:rsidR="009E38AC" w:rsidRPr="00887809" w:rsidRDefault="001819D1" w:rsidP="007F3BF7">
      <w:pPr>
        <w:rPr>
          <w:lang w:val="en-GB"/>
        </w:rPr>
      </w:pPr>
      <w:r w:rsidRPr="00887809">
        <w:rPr>
          <w:rStyle w:val="Standaardalinea-lettertype"/>
          <w:noProof/>
          <w:lang w:eastAsia="en-US" w:bidi="ar-SA"/>
        </w:rPr>
        <w:lastRenderedPageBreak/>
        <w:drawing>
          <wp:anchor distT="0" distB="0" distL="114300" distR="114300" simplePos="0" relativeHeight="2" behindDoc="0" locked="0" layoutInCell="1" allowOverlap="1" wp14:anchorId="35AB9F78" wp14:editId="028DDF7D">
            <wp:simplePos x="0" y="0"/>
            <wp:positionH relativeFrom="column">
              <wp:posOffset>-5715</wp:posOffset>
            </wp:positionH>
            <wp:positionV relativeFrom="paragraph">
              <wp:posOffset>840105</wp:posOffset>
            </wp:positionV>
            <wp:extent cx="6119495" cy="1339215"/>
            <wp:effectExtent l="0" t="0" r="0"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19495" cy="1339215"/>
                    </a:xfrm>
                    <a:prstGeom prst="rect">
                      <a:avLst/>
                    </a:prstGeom>
                    <a:noFill/>
                    <a:ln>
                      <a:noFill/>
                      <a:prstDash/>
                    </a:ln>
                  </pic:spPr>
                </pic:pic>
              </a:graphicData>
            </a:graphic>
            <wp14:sizeRelV relativeFrom="margin">
              <wp14:pctHeight>0</wp14:pctHeight>
            </wp14:sizeRelV>
          </wp:anchor>
        </w:drawing>
      </w:r>
      <w:r w:rsidR="00E46DA3" w:rsidRPr="00887809">
        <w:rPr>
          <w:lang w:val="en-GB"/>
        </w:rPr>
        <w:t>Our second</w:t>
      </w:r>
      <w:r w:rsidRPr="00887809">
        <w:rPr>
          <w:lang w:val="en-GB"/>
        </w:rPr>
        <w:t xml:space="preserve"> feeder</w:t>
      </w:r>
      <w:r w:rsidR="00E46DA3" w:rsidRPr="00887809">
        <w:rPr>
          <w:lang w:val="en-GB"/>
        </w:rPr>
        <w:t xml:space="preserve"> design also consisted of a block that pushes the disk. To make this block move a lever attached to a wheel is used. Rotating the wheel makes the block move back and forth, pushing disks onto the conveyor belt.</w:t>
      </w:r>
    </w:p>
    <w:p w14:paraId="17C37A6E" w14:textId="77777777" w:rsidR="001819D1" w:rsidRPr="00887809" w:rsidRDefault="001819D1">
      <w:pPr>
        <w:pStyle w:val="Textbody"/>
        <w:rPr>
          <w:rStyle w:val="Standaardalinea-lettertype"/>
          <w:rFonts w:ascii="Open Baskerville 0.0.75" w:hAnsi="Open Baskerville 0.0.75"/>
          <w:lang w:val="en-GB"/>
        </w:rPr>
      </w:pPr>
    </w:p>
    <w:p w14:paraId="6E114932" w14:textId="3946BF63" w:rsidR="009E38AC" w:rsidRPr="007F3BF7" w:rsidRDefault="00E46DA3" w:rsidP="007F3BF7">
      <w:r w:rsidRPr="007F3BF7">
        <w:t>Both designs correctly implemented the use cases. To test which one would be better we build both and tested them. They scored the same on almost all top priorities. They where both completely reliable for instance. There was also no difference in speed, both would push a disk onto the conveyor belt with every turn of their wheels. Both did not hinder the user, so the good user accessibility of the container was unchanged. When we came to the last three priorities there where some differences making us choose the first design: It was easier to build, used less parts and was a lot more compact.</w:t>
      </w:r>
    </w:p>
    <w:p w14:paraId="6C63E13A" w14:textId="77777777" w:rsidR="001819D1" w:rsidRPr="00887809" w:rsidRDefault="001819D1">
      <w:pPr>
        <w:pStyle w:val="Textbody"/>
        <w:rPr>
          <w:rFonts w:ascii="Open Baskerville 0.0.75" w:hAnsi="Open Baskerville 0.0.75"/>
          <w:lang w:val="en-GB"/>
        </w:rPr>
      </w:pPr>
    </w:p>
    <w:p w14:paraId="2831E3D3" w14:textId="77777777" w:rsidR="009E38AC" w:rsidRPr="00887809" w:rsidRDefault="00E46DA3" w:rsidP="001819D1">
      <w:pPr>
        <w:pStyle w:val="Heading2"/>
      </w:pPr>
      <w:bookmarkStart w:id="32" w:name="__RefHeading__959_1950855401"/>
      <w:bookmarkStart w:id="33" w:name="_Toc413240784"/>
      <w:r w:rsidRPr="00887809">
        <w:t>The Transportation and Scanning</w:t>
      </w:r>
      <w:bookmarkEnd w:id="32"/>
      <w:bookmarkEnd w:id="33"/>
    </w:p>
    <w:p w14:paraId="1CFDD56B" w14:textId="77777777" w:rsidR="009E38AC" w:rsidRPr="00887809" w:rsidRDefault="00E46DA3" w:rsidP="006F250A">
      <w:pPr>
        <w:rPr>
          <w:lang w:val="en-GB"/>
        </w:rPr>
      </w:pPr>
      <w:r w:rsidRPr="00887809">
        <w:rPr>
          <w:lang w:val="en-GB"/>
        </w:rPr>
        <w:t>When considering the transportation method we had a 3 main ideas. The first one was that we used a short conveyor belt. The second idea was about a long conveyor belt. And the last idea used a turning wheel and 2 conveyor belts. All these ideas included a conveyor belt because that was required.</w:t>
      </w:r>
    </w:p>
    <w:p w14:paraId="50F13373" w14:textId="77777777" w:rsidR="009E38AC" w:rsidRPr="00887809" w:rsidRDefault="00E46DA3" w:rsidP="006F250A">
      <w:pPr>
        <w:rPr>
          <w:lang w:val="en-GB"/>
        </w:rPr>
      </w:pPr>
      <w:r w:rsidRPr="00887809">
        <w:rPr>
          <w:lang w:val="en-GB"/>
        </w:rPr>
        <w:t xml:space="preserve">The thought </w:t>
      </w:r>
      <w:r w:rsidR="002002B6" w:rsidRPr="00887809">
        <w:rPr>
          <w:lang w:val="en-GB"/>
        </w:rPr>
        <w:t xml:space="preserve">behind the short conveyor belt </w:t>
      </w:r>
      <w:r w:rsidRPr="00887809">
        <w:rPr>
          <w:lang w:val="en-GB"/>
        </w:rPr>
        <w:t>was that in the feeding mechanism would push the discs hard enough so that we could put the sensors on that part and to have a small but conveyor belt to transport the discs. The conveyor was short because nothing needed to happen on it. Thus it would only be there because it was a requirement. To us it seemed a bit useless to not do anything on the conveyors belts. So that was when the second arose.</w:t>
      </w:r>
    </w:p>
    <w:p w14:paraId="504FAADA" w14:textId="2DF12048" w:rsidR="001819D1" w:rsidRPr="00887809" w:rsidRDefault="00E46DA3" w:rsidP="006F250A">
      <w:pPr>
        <w:rPr>
          <w:lang w:val="en-GB"/>
        </w:rPr>
      </w:pPr>
      <w:r w:rsidRPr="00887809">
        <w:rPr>
          <w:lang w:val="en-GB"/>
        </w:rPr>
        <w:t>The second idea had a long conveyor belt to put the sensors on. And also a part of the separating mechanism. The conveyor belt would limit how fast the machine can run but all the actions would happen on the conveyor belt so that time wouldn’t be wasted. It also isn’t that hard to create a long conveyor belt so we kept the idea in mind.</w:t>
      </w:r>
    </w:p>
    <w:p w14:paraId="343DF87F" w14:textId="77777777" w:rsidR="006F250A" w:rsidRPr="00887809" w:rsidRDefault="006F250A">
      <w:pPr>
        <w:suppressAutoHyphens w:val="0"/>
        <w:spacing w:after="0" w:line="240" w:lineRule="auto"/>
        <w:rPr>
          <w:lang w:val="en-GB"/>
        </w:rPr>
      </w:pPr>
      <w:r w:rsidRPr="00887809">
        <w:rPr>
          <w:lang w:val="en-GB"/>
        </w:rPr>
        <w:br w:type="page"/>
      </w:r>
    </w:p>
    <w:p w14:paraId="1B5A5280" w14:textId="5DC39BD4" w:rsidR="009E38AC" w:rsidRPr="00887809" w:rsidRDefault="006F250A" w:rsidP="006F250A">
      <w:pPr>
        <w:rPr>
          <w:lang w:val="en-GB"/>
        </w:rPr>
      </w:pPr>
      <w:r w:rsidRPr="00887809">
        <w:rPr>
          <w:lang w:val="en-GB"/>
        </w:rPr>
        <w:lastRenderedPageBreak/>
        <w:t>Our final</w:t>
      </w:r>
      <w:r w:rsidR="00E46DA3" w:rsidRPr="00887809">
        <w:rPr>
          <w:lang w:val="en-GB"/>
        </w:rPr>
        <w:t xml:space="preserve"> idea </w:t>
      </w:r>
      <w:r w:rsidRPr="00887809">
        <w:rPr>
          <w:lang w:val="en-GB"/>
        </w:rPr>
        <w:t xml:space="preserve">was </w:t>
      </w:r>
      <w:r w:rsidR="00E46DA3" w:rsidRPr="00887809">
        <w:rPr>
          <w:lang w:val="en-GB"/>
        </w:rPr>
        <w:t>that there would be some sort of wheel with separate compartments for discs in the centre which would rotate and put discs on to two different conveyor belts. Each conveyor belt led to a storage unit of the sorted discs. The problem with this idea was that it would be hard to prevent the discs from spinning out of the compartments when they shouldn’t while still being able to let the discs go out when they had to. Because we couldn’t get it to work the idea was dropped and we went back to the idea about a long conveyor belt.</w:t>
      </w:r>
    </w:p>
    <w:p w14:paraId="6F0C4464" w14:textId="23CBC928" w:rsidR="006F250A" w:rsidRPr="00887809" w:rsidRDefault="004E3FF3" w:rsidP="00583374">
      <w:pPr>
        <w:rPr>
          <w:lang w:val="en-GB"/>
        </w:rPr>
      </w:pPr>
      <w:r>
        <w:rPr>
          <w:lang w:val="en-GB"/>
        </w:rPr>
        <w:pict w14:anchorId="50C9FC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182.25pt">
            <v:imagedata r:id="rId12" o:title="Transporter sorter"/>
          </v:shape>
        </w:pict>
      </w:r>
    </w:p>
    <w:p w14:paraId="731BC227" w14:textId="4C644F29" w:rsidR="009E38AC" w:rsidRPr="00887809" w:rsidRDefault="001819D1" w:rsidP="006F250A">
      <w:pPr>
        <w:rPr>
          <w:lang w:val="en-GB"/>
        </w:rPr>
      </w:pPr>
      <w:r w:rsidRPr="00887809">
        <w:rPr>
          <w:lang w:val="en-GB"/>
        </w:rPr>
        <w:t xml:space="preserve">We were capable of realizing the of </w:t>
      </w:r>
      <w:r w:rsidR="00E46DA3" w:rsidRPr="00887809">
        <w:rPr>
          <w:lang w:val="en-GB"/>
        </w:rPr>
        <w:t>the long conveyor belt. But during the build of the conveyor belt we noticed that it would not be tight enough around the gears. Thus we tried to remove a small part of the belt. But this still didn’t have to effect we hoped for. So we added a third gear in the middle which tightened the belt to an acceptable state.</w:t>
      </w:r>
    </w:p>
    <w:p w14:paraId="0AF44137" w14:textId="77777777" w:rsidR="009E38AC" w:rsidRPr="00887809" w:rsidRDefault="00E46DA3" w:rsidP="006F250A">
      <w:pPr>
        <w:rPr>
          <w:lang w:val="en-GB"/>
        </w:rPr>
      </w:pPr>
      <w:r w:rsidRPr="00887809">
        <w:rPr>
          <w:lang w:val="en-GB"/>
        </w:rPr>
        <w:t>The conveyor belt was still far from perfect because it would tilt at certain points and the discs could fall off. So to prevent it we build 2 walls around the belt. On the first part they are low because the low walls were more robust than the high walls and for the user it is easier to access the discs on the conveyor belt. The high walls have been secured using 4 pillars because that made it robust enough to make sure they didn’t break. The walls had to be high because we needed to put a set of sensors on it.</w:t>
      </w:r>
    </w:p>
    <w:p w14:paraId="577695F3" w14:textId="77777777" w:rsidR="009E38AC" w:rsidRPr="00887809" w:rsidRDefault="00E46DA3" w:rsidP="006F250A">
      <w:pPr>
        <w:rPr>
          <w:lang w:val="en-GB"/>
        </w:rPr>
      </w:pPr>
      <w:r w:rsidRPr="00887809">
        <w:rPr>
          <w:lang w:val="en-GB"/>
        </w:rPr>
        <w:t xml:space="preserve">Those sensor had to be above the conveyor belt. They also needed to be at an angle to work properly. That was required else the sensor wouldn’t be able to check if the disc was black or white.  </w:t>
      </w:r>
    </w:p>
    <w:p w14:paraId="4EC456AB" w14:textId="52D9B967" w:rsidR="006F250A" w:rsidRPr="00887809" w:rsidRDefault="00E46DA3" w:rsidP="006F250A">
      <w:pPr>
        <w:rPr>
          <w:lang w:val="en-GB"/>
        </w:rPr>
      </w:pPr>
      <w:r w:rsidRPr="00887809">
        <w:rPr>
          <w:lang w:val="en-GB"/>
        </w:rPr>
        <w:t>The other set of sensors didn’t need to be place at an angle thus they were simply put on each side of the conveyor belt. This set of sensor would then be capable to scan if there was a disc on that spot of the conveyor belt. This sensor is need to time at which moment the other set of sensor had to ch</w:t>
      </w:r>
      <w:r w:rsidR="006F250A" w:rsidRPr="00887809">
        <w:rPr>
          <w:lang w:val="en-GB"/>
        </w:rPr>
        <w:t>eck the colour of the disc. And</w:t>
      </w:r>
      <w:r w:rsidRPr="00887809">
        <w:rPr>
          <w:lang w:val="en-GB"/>
        </w:rPr>
        <w:t xml:space="preserve"> it is also used to check if there are any more discs left to scan.</w:t>
      </w:r>
    </w:p>
    <w:p w14:paraId="05AA920B" w14:textId="77777777" w:rsidR="006F250A" w:rsidRPr="00887809" w:rsidRDefault="006F250A">
      <w:pPr>
        <w:suppressAutoHyphens w:val="0"/>
        <w:spacing w:after="0" w:line="240" w:lineRule="auto"/>
        <w:rPr>
          <w:lang w:val="en-GB"/>
        </w:rPr>
      </w:pPr>
      <w:r w:rsidRPr="00887809">
        <w:rPr>
          <w:lang w:val="en-GB"/>
        </w:rPr>
        <w:br w:type="page"/>
      </w:r>
    </w:p>
    <w:p w14:paraId="2EE324CE" w14:textId="77777777" w:rsidR="009E38AC" w:rsidRPr="00887809" w:rsidRDefault="00E46DA3" w:rsidP="001819D1">
      <w:pPr>
        <w:pStyle w:val="Heading2"/>
      </w:pPr>
      <w:bookmarkStart w:id="34" w:name="__RefHeading__961_1950855401"/>
      <w:bookmarkStart w:id="35" w:name="_Toc413240785"/>
      <w:r w:rsidRPr="00887809">
        <w:lastRenderedPageBreak/>
        <w:t>The sorting mechanism</w:t>
      </w:r>
      <w:bookmarkEnd w:id="34"/>
      <w:bookmarkEnd w:id="35"/>
    </w:p>
    <w:p w14:paraId="5B07C03C" w14:textId="4771A240" w:rsidR="009E38AC" w:rsidRPr="00887809" w:rsidRDefault="00E46DA3" w:rsidP="006F250A">
      <w:pPr>
        <w:rPr>
          <w:lang w:val="en-GB"/>
        </w:rPr>
      </w:pPr>
      <w:r w:rsidRPr="00887809">
        <w:rPr>
          <w:lang w:val="en-GB"/>
        </w:rPr>
        <w:t xml:space="preserve">For the mechanism that does the actual sorting we chose between a </w:t>
      </w:r>
      <w:r w:rsidR="00747A95" w:rsidRPr="00887809">
        <w:rPr>
          <w:lang w:val="en-GB"/>
        </w:rPr>
        <w:t>couple</w:t>
      </w:r>
      <w:r w:rsidRPr="00887809">
        <w:rPr>
          <w:lang w:val="en-GB"/>
        </w:rPr>
        <w:t xml:space="preserve"> of different designs. These designs are listed and explained below.</w:t>
      </w:r>
    </w:p>
    <w:p w14:paraId="5366AFFD" w14:textId="77777777" w:rsidR="009E38AC" w:rsidRPr="00887809" w:rsidRDefault="00E46DA3" w:rsidP="006F250A">
      <w:pPr>
        <w:rPr>
          <w:lang w:val="en-GB"/>
        </w:rPr>
      </w:pPr>
      <w:r w:rsidRPr="00887809">
        <w:rPr>
          <w:lang w:val="en-GB"/>
        </w:rPr>
        <w:t>The first, and most simple design was to use just one conveyor belt that would move left or right based on the colour of the disks. This design is listed under the use of the conveyor belt above, this is why I will not describe it again.</w:t>
      </w:r>
    </w:p>
    <w:p w14:paraId="257A4FDC" w14:textId="77777777" w:rsidR="009E38AC" w:rsidRPr="00887809" w:rsidRDefault="00E46DA3" w:rsidP="00747A95">
      <w:pPr>
        <w:rPr>
          <w:lang w:val="en-GB"/>
        </w:rPr>
      </w:pPr>
      <w:r w:rsidRPr="00887809">
        <w:rPr>
          <w:lang w:val="en-GB"/>
        </w:rPr>
        <w:t>The second design is a slight improvement on the first one where we would use a second, shorter, conveyor belt to do the sorting. This design would place the two conveyor belts in a T-shape with the colour check done on the first one, after which the second conveyor belt moves left or right. We considered this design an improvement on the first one because the second conveyor belt could be made much shorter. This means that the design can sort faster than the single conveyor belt one.</w:t>
      </w:r>
    </w:p>
    <w:p w14:paraId="60566151" w14:textId="77777777" w:rsidR="009E38AC" w:rsidRPr="00887809" w:rsidRDefault="00E46DA3" w:rsidP="00747A95">
      <w:pPr>
        <w:rPr>
          <w:lang w:val="en-GB"/>
        </w:rPr>
      </w:pPr>
      <w:r w:rsidRPr="00887809">
        <w:rPr>
          <w:lang w:val="en-GB"/>
        </w:rPr>
        <w:t>The second conveyor belt was faster than the first design with only one belt, however we soon realized that we could do this even faster. By removing the second belt and replacing it with a seesaw that could be angled to face one of the two sorted containers, we could increase the speed even more. Since the disk would essentially be sorted the moment it reached the end of the conveyor belt. This would be a great design, was it not for the fact that the seesaw required a lot of height. In fact, the entire machine looked like it was placed on stilts, requiring us to use lots of parts and having a lot of wasted space underneath. This design could do it faster at the cost of requiring more space than any of the others.</w:t>
      </w:r>
    </w:p>
    <w:p w14:paraId="6CE05BAE" w14:textId="39EB313C" w:rsidR="009E38AC" w:rsidRPr="00887809" w:rsidRDefault="00E46DA3" w:rsidP="00747A95">
      <w:pPr>
        <w:rPr>
          <w:lang w:val="en-GB"/>
        </w:rPr>
      </w:pPr>
      <w:r w:rsidRPr="00887809">
        <w:rPr>
          <w:lang w:val="en-GB"/>
        </w:rPr>
        <w:t xml:space="preserve">While the use of a seesaw sped up the sorting process, it also took a lot more space, so we went back to the drawing board and discarded this idea. Instead coming up with a wedge that would be slide onto the conveyor belt from the side whenever a disk of a certain colour is detected. This would then allow the conveyor belt to push the disk against the wedge making a roughly 45o angle thus pushing the disk of the side of the belt and into the collection box. The second colour could just continue while the wedge was pulled back and off the end of the belt. This </w:t>
      </w:r>
      <w:r w:rsidR="007F3BF7" w:rsidRPr="00887809">
        <w:rPr>
          <w:lang w:val="en-GB"/>
        </w:rPr>
        <w:t>means</w:t>
      </w:r>
      <w:r w:rsidRPr="00887809">
        <w:rPr>
          <w:lang w:val="en-GB"/>
        </w:rPr>
        <w:t xml:space="preserve"> that the design cuts off part of the machine at the end and allowing us to make the machine lower than before.</w:t>
      </w:r>
    </w:p>
    <w:p w14:paraId="762A1AB1" w14:textId="40012F1F" w:rsidR="009E38AC" w:rsidRPr="00887809" w:rsidRDefault="00E46DA3" w:rsidP="00747A95">
      <w:pPr>
        <w:rPr>
          <w:lang w:val="en-GB"/>
        </w:rPr>
      </w:pPr>
      <w:r w:rsidRPr="00887809">
        <w:rPr>
          <w:lang w:val="en-GB"/>
        </w:rPr>
        <w:t xml:space="preserve">We liked the idea of letting the conveyor belt doing the sorting by placing a wedge in the way, but after some thinking we realized that it could be done both faster and more compact. The trick was to change the direction in the wedge moves from horizontal to vertical. Doing so moves the entire mechanism, aside from the wedge itself, in an upright position </w:t>
      </w:r>
      <w:r w:rsidR="007F3BF7">
        <w:rPr>
          <w:lang w:val="en-GB"/>
        </w:rPr>
        <w:t>pushing</w:t>
      </w:r>
      <w:r w:rsidRPr="00887809">
        <w:rPr>
          <w:lang w:val="en-GB"/>
        </w:rPr>
        <w:t xml:space="preserve"> it very close to the machine. Aside from </w:t>
      </w:r>
      <w:r w:rsidR="007F3BF7" w:rsidRPr="00887809">
        <w:rPr>
          <w:lang w:val="en-GB"/>
        </w:rPr>
        <w:t>saving</w:t>
      </w:r>
      <w:r w:rsidRPr="00887809">
        <w:rPr>
          <w:lang w:val="en-GB"/>
        </w:rPr>
        <w:t xml:space="preserve"> space, this also allowed the wedge to move much less, since it only has to move just over 1cm above the conveyor belt rather than move all the way over it to the side. This final design does not sacrifice any reliability from its </w:t>
      </w:r>
      <w:r w:rsidR="007F3BF7" w:rsidRPr="00887809">
        <w:rPr>
          <w:lang w:val="en-GB"/>
        </w:rPr>
        <w:t>predecessors</w:t>
      </w:r>
      <w:r w:rsidRPr="00887809">
        <w:rPr>
          <w:lang w:val="en-GB"/>
        </w:rPr>
        <w:t xml:space="preserve"> while being the fastest. It also takes by far the lowest amount of floor space, </w:t>
      </w:r>
      <w:r w:rsidR="007F3BF7" w:rsidRPr="00887809">
        <w:rPr>
          <w:lang w:val="en-GB"/>
        </w:rPr>
        <w:t>characterized</w:t>
      </w:r>
      <w:r w:rsidRPr="00887809">
        <w:rPr>
          <w:lang w:val="en-GB"/>
        </w:rPr>
        <w:t xml:space="preserve"> by the fact that this final design including this sorting mechanism is our only design that fits on only one of the two provided floor plates. For these reasons we believe this design for the sorting mechanism to be the best.</w:t>
      </w:r>
    </w:p>
    <w:p w14:paraId="460E8B57" w14:textId="77777777" w:rsidR="00747A95" w:rsidRPr="00887809" w:rsidRDefault="00747A95" w:rsidP="007F447D">
      <w:pPr>
        <w:pStyle w:val="Textbody"/>
        <w:rPr>
          <w:rFonts w:ascii="Open Baskerville 0.0.75" w:hAnsi="Open Baskerville 0.0.75"/>
          <w:lang w:val="en-GB"/>
        </w:rPr>
      </w:pPr>
    </w:p>
    <w:p w14:paraId="484EFB80" w14:textId="77777777" w:rsidR="007F447D" w:rsidRPr="00887809" w:rsidRDefault="007F447D" w:rsidP="00747A95">
      <w:pPr>
        <w:pStyle w:val="Heading1"/>
      </w:pPr>
      <w:bookmarkStart w:id="36" w:name="_Toc413240786"/>
      <w:r w:rsidRPr="00887809">
        <w:lastRenderedPageBreak/>
        <w:t>Machine interface</w:t>
      </w:r>
      <w:bookmarkEnd w:id="36"/>
    </w:p>
    <w:p w14:paraId="19133971" w14:textId="77777777" w:rsidR="007F447D" w:rsidRPr="00887809" w:rsidRDefault="007F447D" w:rsidP="00747A95">
      <w:pPr>
        <w:pStyle w:val="Heading2"/>
      </w:pPr>
      <w:bookmarkStart w:id="37" w:name="_Toc413240787"/>
      <w:r w:rsidRPr="00887809">
        <w:t>The feeder</w:t>
      </w:r>
      <w:bookmarkEnd w:id="37"/>
    </w:p>
    <w:p w14:paraId="118F52A9" w14:textId="77777777" w:rsidR="007F447D" w:rsidRPr="00887809" w:rsidRDefault="007F447D" w:rsidP="00747A95">
      <w:pPr>
        <w:rPr>
          <w:lang w:val="en-GB"/>
        </w:rPr>
      </w:pPr>
      <w:r w:rsidRPr="00887809">
        <w:rPr>
          <w:lang w:val="en-GB"/>
        </w:rPr>
        <w:t>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engine to the 7</w:t>
      </w:r>
      <w:r w:rsidRPr="00887809">
        <w:rPr>
          <w:vertAlign w:val="superscript"/>
          <w:lang w:val="en-GB"/>
        </w:rPr>
        <w:t xml:space="preserve">th </w:t>
      </w:r>
      <w:r w:rsidRPr="00887809">
        <w:rPr>
          <w:lang w:val="en-GB"/>
        </w:rPr>
        <w:t>output of the pp2-processor.</w:t>
      </w:r>
    </w:p>
    <w:p w14:paraId="08D6B6C9" w14:textId="77777777" w:rsidR="00287FF7" w:rsidRPr="00887809" w:rsidRDefault="00287FF7" w:rsidP="00747A95">
      <w:pPr>
        <w:rPr>
          <w:lang w:val="en-GB"/>
        </w:rPr>
      </w:pPr>
    </w:p>
    <w:p w14:paraId="4262D01F" w14:textId="77777777" w:rsidR="007F447D" w:rsidRPr="00887809" w:rsidRDefault="007F447D" w:rsidP="00747A95">
      <w:pPr>
        <w:pStyle w:val="Heading2"/>
      </w:pPr>
      <w:bookmarkStart w:id="38" w:name="_Toc413240788"/>
      <w:r w:rsidRPr="00887809">
        <w:t>The position sensor</w:t>
      </w:r>
      <w:bookmarkEnd w:id="38"/>
    </w:p>
    <w:p w14:paraId="63D70DFA" w14:textId="77777777" w:rsidR="007F447D" w:rsidRPr="00887809" w:rsidRDefault="007F447D" w:rsidP="00747A95">
      <w:pPr>
        <w:rPr>
          <w:lang w:val="en-GB"/>
        </w:rPr>
      </w:pPr>
      <w:r w:rsidRPr="00887809">
        <w:rPr>
          <w:lang w:val="en-GB"/>
        </w:rPr>
        <w:t>The way a position sensor is set up us by using a lens lamp and a phototransistor. The lens lamp will be shining in the direction of the phototransistor. The light from the lens lamp makes the phototransistor send a signal to the pp2-processor. If a disc comes in between the lens lamp and the phototransistor then there won’t shine any light at the phototransistor and thus it won’t send a signal to the pp2-processor. The phototransistor is connected to the 8</w:t>
      </w:r>
      <w:r w:rsidRPr="00887809">
        <w:rPr>
          <w:vertAlign w:val="superscript"/>
          <w:lang w:val="en-GB"/>
        </w:rPr>
        <w:t>th</w:t>
      </w:r>
      <w:r w:rsidRPr="00887809">
        <w:rPr>
          <w:lang w:val="en-GB"/>
        </w:rPr>
        <w:t xml:space="preserve"> input of the pp2-board. The phototransistor is polarized and thus it is important that it is connected correctly. The correct way to connect is with the ground to the connection closest to the white spot on the phototransistor. The lens lamp isn’t polarized and does not move in any direction and thus it doesn’t matter in which connection the ground is. The lens lamp is connected to the 5</w:t>
      </w:r>
      <w:r w:rsidRPr="00887809">
        <w:rPr>
          <w:vertAlign w:val="superscript"/>
          <w:lang w:val="en-GB"/>
        </w:rPr>
        <w:t xml:space="preserve">th </w:t>
      </w:r>
      <w:r w:rsidRPr="00887809">
        <w:rPr>
          <w:lang w:val="en-GB"/>
        </w:rPr>
        <w:t>output of the pp2-processor.</w:t>
      </w:r>
    </w:p>
    <w:p w14:paraId="52055F01" w14:textId="77777777" w:rsidR="00287FF7" w:rsidRPr="00887809" w:rsidRDefault="00287FF7" w:rsidP="00747A95">
      <w:pPr>
        <w:rPr>
          <w:lang w:val="en-GB"/>
        </w:rPr>
      </w:pPr>
    </w:p>
    <w:p w14:paraId="4C400C0E" w14:textId="77777777" w:rsidR="007F447D" w:rsidRPr="00887809" w:rsidRDefault="007F447D" w:rsidP="00747A95">
      <w:pPr>
        <w:pStyle w:val="Heading2"/>
      </w:pPr>
      <w:bookmarkStart w:id="39" w:name="_Toc413240789"/>
      <w:r w:rsidRPr="00887809">
        <w:t>The black white detector</w:t>
      </w:r>
      <w:bookmarkEnd w:id="39"/>
    </w:p>
    <w:p w14:paraId="501B65ED" w14:textId="77777777" w:rsidR="007F447D" w:rsidRPr="00887809" w:rsidRDefault="007F447D" w:rsidP="00747A95">
      <w:pPr>
        <w:rPr>
          <w:lang w:val="en-GB"/>
        </w:rPr>
      </w:pPr>
      <w:r w:rsidRPr="00887809">
        <w:rPr>
          <w:lang w:val="en-GB"/>
        </w:rPr>
        <w:t>The black white detector uses the same components as the position sensor but they are implemented in a different way. The way in which the colour is detected is by the reflection of light on the disc. Because white discs reflect light very well the phototransistor does pick up some light and thus sends a signal. Black disc on the other hand do not reflect enough light to let the phototransistor pick it up. Thus a white disc can be detected if the sensors are placed in the correct way.</w:t>
      </w:r>
    </w:p>
    <w:p w14:paraId="46222411" w14:textId="77777777" w:rsidR="007F447D" w:rsidRPr="00887809" w:rsidRDefault="007F447D" w:rsidP="00747A95">
      <w:pPr>
        <w:rPr>
          <w:lang w:val="en-GB"/>
        </w:rPr>
      </w:pPr>
      <w:r w:rsidRPr="00887809">
        <w:rPr>
          <w:lang w:val="en-GB"/>
        </w:rPr>
        <w:t xml:space="preserve">To make sure the phototransistor picks up only the reflected light a cap is placed over it with a hole in the middle. So only light from in front of it will influence the phototransistor. But to make sure that the reflected light can pass through that hole the sensor must placed at an angle. The reflected light, which is detected by the phototransistor, is at its strongest when the lens lamp is also placed at an angle. </w:t>
      </w:r>
    </w:p>
    <w:p w14:paraId="26CE7A64" w14:textId="028DC938" w:rsidR="00747A95" w:rsidRPr="00887809" w:rsidRDefault="007F447D" w:rsidP="00747A95">
      <w:pPr>
        <w:rPr>
          <w:lang w:val="en-GB"/>
        </w:rPr>
      </w:pPr>
      <w:r w:rsidRPr="00887809">
        <w:rPr>
          <w:lang w:val="en-GB"/>
        </w:rPr>
        <w:t>We connected the lens lamp in the same way as the lens lamp of the position sensor only now to the 6</w:t>
      </w:r>
      <w:r w:rsidRPr="00887809">
        <w:rPr>
          <w:vertAlign w:val="superscript"/>
          <w:lang w:val="en-GB"/>
        </w:rPr>
        <w:t>th</w:t>
      </w:r>
      <w:r w:rsidRPr="00887809">
        <w:rPr>
          <w:lang w:val="en-GB"/>
        </w:rPr>
        <w:t xml:space="preserve"> output of the pp2-processor. The phototransistor is also connected as described in the position sensor only now to the 7</w:t>
      </w:r>
      <w:r w:rsidRPr="00887809">
        <w:rPr>
          <w:vertAlign w:val="superscript"/>
          <w:lang w:val="en-GB"/>
        </w:rPr>
        <w:t xml:space="preserve">th </w:t>
      </w:r>
      <w:r w:rsidRPr="00887809">
        <w:rPr>
          <w:lang w:val="en-GB"/>
        </w:rPr>
        <w:t xml:space="preserve">inputs. </w:t>
      </w:r>
    </w:p>
    <w:p w14:paraId="146D1E52" w14:textId="77777777" w:rsidR="00747A95" w:rsidRPr="00887809" w:rsidRDefault="00747A95">
      <w:pPr>
        <w:suppressAutoHyphens w:val="0"/>
        <w:spacing w:after="0" w:line="240" w:lineRule="auto"/>
        <w:rPr>
          <w:lang w:val="en-GB"/>
        </w:rPr>
      </w:pPr>
      <w:r w:rsidRPr="00887809">
        <w:rPr>
          <w:lang w:val="en-GB"/>
        </w:rPr>
        <w:br w:type="page"/>
      </w:r>
    </w:p>
    <w:p w14:paraId="5A3A1C7A" w14:textId="77777777" w:rsidR="007F447D" w:rsidRPr="00887809" w:rsidRDefault="007F447D" w:rsidP="00747A95">
      <w:pPr>
        <w:pStyle w:val="Heading2"/>
      </w:pPr>
      <w:bookmarkStart w:id="40" w:name="_Toc413240790"/>
      <w:r w:rsidRPr="00887809">
        <w:lastRenderedPageBreak/>
        <w:t>The Sorter</w:t>
      </w:r>
      <w:bookmarkEnd w:id="40"/>
    </w:p>
    <w:p w14:paraId="02635F79" w14:textId="1D9A7DD7" w:rsidR="007F447D" w:rsidRPr="00887809" w:rsidRDefault="007F447D" w:rsidP="00747A95">
      <w:pPr>
        <w:rPr>
          <w:lang w:val="en-GB"/>
        </w:rPr>
      </w:pPr>
      <w:r w:rsidRPr="00887809">
        <w:rPr>
          <w:lang w:val="en-GB"/>
        </w:rPr>
        <w:t xml:space="preserve">The divider uses a so-called “H-bridge” to move up and down. We use output 0 and </w:t>
      </w:r>
      <w:r w:rsidR="007F3BF7" w:rsidRPr="00887809">
        <w:rPr>
          <w:lang w:val="en-GB"/>
        </w:rPr>
        <w:t>output to</w:t>
      </w:r>
      <w:r w:rsidRPr="00887809">
        <w:rPr>
          <w:lang w:val="en-GB"/>
        </w:rPr>
        <w:t xml:space="preserve"> control the H-bridge, which in turn controls the motor moving the divider. We connect the ground of the H bridge with the output 0 to the 6-side of the motor. Now when we power up output 0 the divider will move up. When we power up output 1 the divider will move down. Output 0 and output 1 are never allowed to be on at the same time, which is also stated in the safety properties. We want to move the divider as fast as possible so we always use the maximum allowed voltage of 9 volts. To detect when the divider is in its upmost position we use a push sensor. When the PP2 detects that this push sensor is pressed we immediately cut the power to output 0. We do not detect when the divider is at the bottom, because as soon as the push sensor is not pressed then there isn’t enough space for a disc to go underneath. Thus we simply power on the motor for a set amount of time. This time should be enough to make it move to the bottom but not low enough </w:t>
      </w:r>
      <w:r w:rsidR="007F3BF7" w:rsidRPr="00887809">
        <w:rPr>
          <w:lang w:val="en-GB"/>
        </w:rPr>
        <w:t>to</w:t>
      </w:r>
      <w:r w:rsidRPr="00887809">
        <w:rPr>
          <w:lang w:val="en-GB"/>
        </w:rPr>
        <w:t xml:space="preserve"> interfere with the conveyor belt.</w:t>
      </w:r>
    </w:p>
    <w:p w14:paraId="331A8022" w14:textId="77777777" w:rsidR="00287FF7" w:rsidRPr="00887809" w:rsidRDefault="00287FF7" w:rsidP="00747A95">
      <w:pPr>
        <w:rPr>
          <w:lang w:val="en-GB"/>
        </w:rPr>
      </w:pPr>
    </w:p>
    <w:p w14:paraId="39524EB1" w14:textId="77777777" w:rsidR="007F447D" w:rsidRPr="00887809" w:rsidRDefault="007F447D" w:rsidP="00747A95">
      <w:pPr>
        <w:pStyle w:val="Heading2"/>
      </w:pPr>
      <w:bookmarkStart w:id="41" w:name="_Toc413240791"/>
      <w:r w:rsidRPr="00887809">
        <w:t>The buttons</w:t>
      </w:r>
      <w:bookmarkEnd w:id="41"/>
    </w:p>
    <w:p w14:paraId="48D5403E" w14:textId="2A2731CA" w:rsidR="007F447D" w:rsidRPr="00887809" w:rsidRDefault="007F447D" w:rsidP="00747A95">
      <w:pPr>
        <w:rPr>
          <w:lang w:val="en-GB"/>
        </w:rPr>
      </w:pPr>
      <w:r w:rsidRPr="00887809">
        <w:rPr>
          <w:lang w:val="en-GB"/>
        </w:rPr>
        <w:t xml:space="preserve">The button that is used to start/stop the machine will be button 0. The button to abort the machine will be button 1. </w:t>
      </w:r>
    </w:p>
    <w:p w14:paraId="1AB258DE" w14:textId="77777777" w:rsidR="00287FF7" w:rsidRPr="00887809" w:rsidRDefault="00287FF7" w:rsidP="00747A95">
      <w:pPr>
        <w:rPr>
          <w:lang w:val="en-GB"/>
        </w:rPr>
      </w:pPr>
    </w:p>
    <w:p w14:paraId="380E6BB5" w14:textId="77777777" w:rsidR="007F447D" w:rsidRPr="00887809" w:rsidRDefault="007F447D" w:rsidP="00747A95">
      <w:pPr>
        <w:pStyle w:val="Heading2"/>
      </w:pPr>
      <w:bookmarkStart w:id="42" w:name="_Toc413240792"/>
      <w:r w:rsidRPr="00887809">
        <w:t>The conveyer belt</w:t>
      </w:r>
      <w:bookmarkEnd w:id="42"/>
    </w:p>
    <w:p w14:paraId="1C46C8C9" w14:textId="163BE02B" w:rsidR="007F447D" w:rsidRPr="00887809" w:rsidRDefault="007F447D" w:rsidP="00747A95">
      <w:pPr>
        <w:rPr>
          <w:lang w:val="en-GB"/>
        </w:rPr>
      </w:pPr>
      <w:r w:rsidRPr="00887809">
        <w:rPr>
          <w:lang w:val="en-GB"/>
        </w:rPr>
        <w:t>The conveyer belt uses 5 gears of which only 3 touch the conveyer belt. 2 of those 3 gears are used to make sure the conveyer belt is horizontal a</w:t>
      </w:r>
      <w:bookmarkStart w:id="43" w:name="_GoBack"/>
      <w:bookmarkEnd w:id="43"/>
      <w:r w:rsidRPr="00887809">
        <w:rPr>
          <w:lang w:val="en-GB"/>
        </w:rPr>
        <w:t>nd the third one is used to make the conveyer belt turn. The third gear is connected to a metal rod. On that metal rod another gear is connected and that gear will be turned using the gear which is connected to the engine. Because we have those gears in between the direction in which the engine turns has to be counter clockwise. Then the conveyer belt does turn clockwise and the discs will be moved in the right direction. To let the engine turn clockwise we have to connect the ground to the connection closest to the 9V. T</w:t>
      </w:r>
      <w:r w:rsidR="004E3FF3">
        <w:rPr>
          <w:lang w:val="en-GB"/>
        </w:rPr>
        <w:t xml:space="preserve">his engine is connected to the </w:t>
      </w:r>
      <w:r w:rsidR="004E3FF3">
        <w:rPr>
          <w:rFonts w:ascii="Calibri" w:hAnsi="Calibri"/>
          <w:lang w:val="en-GB"/>
        </w:rPr>
        <w:t>3rd</w:t>
      </w:r>
      <w:r w:rsidRPr="00887809">
        <w:rPr>
          <w:lang w:val="en-GB"/>
        </w:rPr>
        <w:t xml:space="preserve"> output. </w:t>
      </w:r>
    </w:p>
    <w:sectPr w:rsidR="007F447D" w:rsidRPr="00887809">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wigger boelens" w:date="2015-03-04T13:45:00Z" w:initials="wb">
    <w:p w14:paraId="021D2B7C" w14:textId="77777777" w:rsidR="00834C6B" w:rsidRDefault="00834C6B">
      <w:pPr>
        <w:pStyle w:val="CommentText"/>
      </w:pPr>
      <w:r>
        <w:rPr>
          <w:rStyle w:val="CommentReference"/>
        </w:rPr>
        <w:annotationRef/>
      </w:r>
      <w:r>
        <w:t>What does this refer 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1D2B7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D4419" w14:textId="77777777" w:rsidR="0026604E" w:rsidRDefault="0026604E" w:rsidP="00583374">
      <w:r>
        <w:separator/>
      </w:r>
    </w:p>
  </w:endnote>
  <w:endnote w:type="continuationSeparator" w:id="0">
    <w:p w14:paraId="4CA98AFB" w14:textId="77777777" w:rsidR="0026604E" w:rsidRDefault="0026604E" w:rsidP="0058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Droid Sans Fallback">
    <w:charset w:val="00"/>
    <w:family w:val="roman"/>
    <w:pitch w:val="default"/>
  </w:font>
  <w:font w:name="FreeSans">
    <w:altName w:val="Times New Roman"/>
    <w:charset w:val="00"/>
    <w:family w:val="roman"/>
    <w:pitch w:val="default"/>
  </w:font>
  <w:font w:name="Open Baskerville 0.0.75">
    <w:altName w:val="Times New Roman"/>
    <w:panose1 w:val="00000000000000000000"/>
    <w:charset w:val="00"/>
    <w:family w:val="modern"/>
    <w:notTrueType/>
    <w:pitch w:val="variable"/>
    <w:sig w:usb0="A000002F" w:usb1="40000002" w:usb2="00000000" w:usb3="00000000" w:csb0="00000001" w:csb1="00000000"/>
  </w:font>
  <w:font w:name="Liberation Sans">
    <w:altName w:val="Arial"/>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5A7AB" w14:textId="77777777" w:rsidR="0026604E" w:rsidRDefault="0026604E" w:rsidP="00583374">
      <w:r>
        <w:separator/>
      </w:r>
    </w:p>
  </w:footnote>
  <w:footnote w:type="continuationSeparator" w:id="0">
    <w:p w14:paraId="4CF67037" w14:textId="77777777" w:rsidR="0026604E" w:rsidRDefault="0026604E" w:rsidP="00583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B77EC"/>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C1185"/>
    <w:multiLevelType w:val="multilevel"/>
    <w:tmpl w:val="AAF85A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B373F0"/>
    <w:multiLevelType w:val="multilevel"/>
    <w:tmpl w:val="13F4F53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nsid w:val="1419366D"/>
    <w:multiLevelType w:val="hybridMultilevel"/>
    <w:tmpl w:val="B266A188"/>
    <w:lvl w:ilvl="0" w:tplc="24B45D0C">
      <w:start w:val="1"/>
      <w:numFmt w:val="decimal"/>
      <w:pStyle w:val="Normal-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953FA"/>
    <w:multiLevelType w:val="hybridMultilevel"/>
    <w:tmpl w:val="E480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2746AA"/>
    <w:multiLevelType w:val="multilevel"/>
    <w:tmpl w:val="6BEA79FE"/>
    <w:styleLink w:val="WWNum3"/>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6">
    <w:nsid w:val="18BE6C31"/>
    <w:multiLevelType w:val="multilevel"/>
    <w:tmpl w:val="D73831C8"/>
    <w:styleLink w:val="WWNum1"/>
    <w:lvl w:ilvl="0">
      <w:start w:val="1"/>
      <w:numFmt w:val="decimal"/>
      <w:lvlText w:val="%1."/>
      <w:lvlJc w:val="left"/>
      <w:pPr>
        <w:ind w:left="720" w:hanging="360"/>
      </w:pPr>
      <w:rPr>
        <w:rFonts w:cs="Times New Roman"/>
      </w:rPr>
    </w:lvl>
    <w:lvl w:ilvl="1">
      <w:start w:val="1"/>
      <w:numFmt w:val="decimal"/>
      <w:lvlText w:val="%2."/>
      <w:lvlJc w:val="left"/>
      <w:pPr>
        <w:ind w:left="1080" w:hanging="360"/>
      </w:pPr>
      <w:rPr>
        <w:rFonts w:cs="Times New Roman"/>
      </w:rPr>
    </w:lvl>
    <w:lvl w:ilvl="2">
      <w:start w:val="1"/>
      <w:numFmt w:val="decimal"/>
      <w:lvlText w:val="%3."/>
      <w:lvlJc w:val="left"/>
      <w:pPr>
        <w:ind w:left="1440" w:hanging="360"/>
      </w:pPr>
      <w:rPr>
        <w:rFonts w:cs="Times New Roman"/>
      </w:rPr>
    </w:lvl>
    <w:lvl w:ilvl="3">
      <w:start w:val="1"/>
      <w:numFmt w:val="decimal"/>
      <w:lvlText w:val="%4."/>
      <w:lvlJc w:val="left"/>
      <w:pPr>
        <w:ind w:left="1800" w:hanging="360"/>
      </w:pPr>
      <w:rPr>
        <w:rFonts w:cs="Times New Roman"/>
      </w:rPr>
    </w:lvl>
    <w:lvl w:ilvl="4">
      <w:start w:val="1"/>
      <w:numFmt w:val="decimal"/>
      <w:lvlText w:val="%5."/>
      <w:lvlJc w:val="left"/>
      <w:pPr>
        <w:ind w:left="2160" w:hanging="360"/>
      </w:pPr>
      <w:rPr>
        <w:rFonts w:cs="Times New Roman"/>
      </w:rPr>
    </w:lvl>
    <w:lvl w:ilvl="5">
      <w:start w:val="1"/>
      <w:numFmt w:val="decimal"/>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decimal"/>
      <w:lvlText w:val="%8."/>
      <w:lvlJc w:val="left"/>
      <w:pPr>
        <w:ind w:left="3240" w:hanging="360"/>
      </w:pPr>
      <w:rPr>
        <w:rFonts w:cs="Times New Roman"/>
      </w:rPr>
    </w:lvl>
    <w:lvl w:ilvl="8">
      <w:start w:val="1"/>
      <w:numFmt w:val="decimal"/>
      <w:lvlText w:val="%9."/>
      <w:lvlJc w:val="left"/>
      <w:pPr>
        <w:ind w:left="3600" w:hanging="360"/>
      </w:pPr>
      <w:rPr>
        <w:rFonts w:cs="Times New Roman"/>
      </w:rPr>
    </w:lvl>
  </w:abstractNum>
  <w:abstractNum w:abstractNumId="7">
    <w:nsid w:val="1C0A6EA5"/>
    <w:multiLevelType w:val="hybridMultilevel"/>
    <w:tmpl w:val="1AE8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552231"/>
    <w:multiLevelType w:val="multilevel"/>
    <w:tmpl w:val="BE823CE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27581876"/>
    <w:multiLevelType w:val="hybridMultilevel"/>
    <w:tmpl w:val="F6A6C56C"/>
    <w:lvl w:ilvl="0" w:tplc="DBBC3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6F1575"/>
    <w:multiLevelType w:val="multilevel"/>
    <w:tmpl w:val="C6F2DBD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2BB172A4"/>
    <w:multiLevelType w:val="hybridMultilevel"/>
    <w:tmpl w:val="445615CA"/>
    <w:lvl w:ilvl="0" w:tplc="A970D7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F4D47"/>
    <w:multiLevelType w:val="hybridMultilevel"/>
    <w:tmpl w:val="D6E6B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C3764"/>
    <w:multiLevelType w:val="multilevel"/>
    <w:tmpl w:val="6A0A849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nsid w:val="3FE44F91"/>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25F8"/>
    <w:multiLevelType w:val="multilevel"/>
    <w:tmpl w:val="A382289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6">
    <w:nsid w:val="4F4A017E"/>
    <w:multiLevelType w:val="multilevel"/>
    <w:tmpl w:val="BE58A542"/>
    <w:styleLink w:val="WWNum4"/>
    <w:lvl w:ilvl="0">
      <w:start w:val="1"/>
      <w:numFmt w:val="decimal"/>
      <w:lvlText w:val="%1."/>
      <w:lvlJc w:val="left"/>
      <w:pPr>
        <w:ind w:left="72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7">
    <w:nsid w:val="618F0354"/>
    <w:multiLevelType w:val="hybridMultilevel"/>
    <w:tmpl w:val="B2249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2D3324"/>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2F1A9F"/>
    <w:multiLevelType w:val="hybridMultilevel"/>
    <w:tmpl w:val="09EAA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AD5A9A"/>
    <w:multiLevelType w:val="hybridMultilevel"/>
    <w:tmpl w:val="66AA1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153B6F"/>
    <w:multiLevelType w:val="multilevel"/>
    <w:tmpl w:val="9C9C8D5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nsid w:val="72ED40D8"/>
    <w:multiLevelType w:val="hybridMultilevel"/>
    <w:tmpl w:val="7794C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7135F"/>
    <w:multiLevelType w:val="hybridMultilevel"/>
    <w:tmpl w:val="8F60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BA6152"/>
    <w:multiLevelType w:val="hybridMultilevel"/>
    <w:tmpl w:val="C2EC84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CD41E3"/>
    <w:multiLevelType w:val="hybridMultilevel"/>
    <w:tmpl w:val="BA1E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6"/>
  </w:num>
  <w:num w:numId="4">
    <w:abstractNumId w:val="15"/>
  </w:num>
  <w:num w:numId="5">
    <w:abstractNumId w:val="6"/>
    <w:lvlOverride w:ilvl="0">
      <w:startOverride w:val="1"/>
    </w:lvlOverride>
  </w:num>
  <w:num w:numId="6">
    <w:abstractNumId w:val="1"/>
  </w:num>
  <w:num w:numId="7">
    <w:abstractNumId w:val="13"/>
  </w:num>
  <w:num w:numId="8">
    <w:abstractNumId w:val="5"/>
    <w:lvlOverride w:ilvl="0">
      <w:startOverride w:val="1"/>
    </w:lvlOverride>
  </w:num>
  <w:num w:numId="9">
    <w:abstractNumId w:val="16"/>
    <w:lvlOverride w:ilvl="0">
      <w:startOverride w:val="1"/>
    </w:lvlOverride>
  </w:num>
  <w:num w:numId="10">
    <w:abstractNumId w:val="10"/>
  </w:num>
  <w:num w:numId="11">
    <w:abstractNumId w:val="8"/>
  </w:num>
  <w:num w:numId="12">
    <w:abstractNumId w:val="21"/>
  </w:num>
  <w:num w:numId="13">
    <w:abstractNumId w:val="2"/>
  </w:num>
  <w:num w:numId="14">
    <w:abstractNumId w:val="16"/>
    <w:lvlOverride w:ilvl="0">
      <w:startOverride w:val="1"/>
    </w:lvlOverride>
  </w:num>
  <w:num w:numId="15">
    <w:abstractNumId w:val="4"/>
  </w:num>
  <w:num w:numId="16">
    <w:abstractNumId w:val="23"/>
  </w:num>
  <w:num w:numId="17">
    <w:abstractNumId w:val="24"/>
  </w:num>
  <w:num w:numId="18">
    <w:abstractNumId w:val="17"/>
  </w:num>
  <w:num w:numId="19">
    <w:abstractNumId w:val="25"/>
  </w:num>
  <w:num w:numId="20">
    <w:abstractNumId w:val="7"/>
  </w:num>
  <w:num w:numId="21">
    <w:abstractNumId w:val="14"/>
  </w:num>
  <w:num w:numId="22">
    <w:abstractNumId w:val="20"/>
  </w:num>
  <w:num w:numId="23">
    <w:abstractNumId w:val="18"/>
  </w:num>
  <w:num w:numId="24">
    <w:abstractNumId w:val="22"/>
  </w:num>
  <w:num w:numId="25">
    <w:abstractNumId w:val="12"/>
  </w:num>
  <w:num w:numId="26">
    <w:abstractNumId w:val="0"/>
  </w:num>
  <w:num w:numId="27">
    <w:abstractNumId w:val="19"/>
  </w:num>
  <w:num w:numId="28">
    <w:abstractNumId w:val="9"/>
  </w:num>
  <w:num w:numId="29">
    <w:abstractNumId w:val="9"/>
    <w:lvlOverride w:ilvl="0">
      <w:startOverride w:val="1"/>
    </w:lvlOverride>
  </w:num>
  <w:num w:numId="30">
    <w:abstractNumId w:val="9"/>
    <w:lvlOverride w:ilvl="0">
      <w:startOverride w:val="1"/>
    </w:lvlOverride>
  </w:num>
  <w:num w:numId="31">
    <w:abstractNumId w:val="9"/>
    <w:lvlOverride w:ilvl="0">
      <w:startOverride w:val="1"/>
    </w:lvlOverride>
  </w:num>
  <w:num w:numId="32">
    <w:abstractNumId w:val="11"/>
  </w:num>
  <w:num w:numId="33">
    <w:abstractNumId w:val="3"/>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 w:numId="37">
    <w:abstractNumId w:val="3"/>
    <w:lvlOverride w:ilvl="0">
      <w:startOverride w:val="1"/>
    </w:lvlOverride>
  </w:num>
  <w:num w:numId="38">
    <w:abstractNumId w:val="3"/>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gger boelens">
    <w15:presenceInfo w15:providerId="Windows Live" w15:userId="4cdf61ab769371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8AC"/>
    <w:rsid w:val="00012094"/>
    <w:rsid w:val="00110C5B"/>
    <w:rsid w:val="001472B6"/>
    <w:rsid w:val="001732BB"/>
    <w:rsid w:val="001819D1"/>
    <w:rsid w:val="002002B6"/>
    <w:rsid w:val="00224AB0"/>
    <w:rsid w:val="0026604E"/>
    <w:rsid w:val="00287FF7"/>
    <w:rsid w:val="003B5568"/>
    <w:rsid w:val="004E3FF3"/>
    <w:rsid w:val="0058209C"/>
    <w:rsid w:val="00583374"/>
    <w:rsid w:val="005F5487"/>
    <w:rsid w:val="00617E31"/>
    <w:rsid w:val="006736AC"/>
    <w:rsid w:val="006F250A"/>
    <w:rsid w:val="006F70E1"/>
    <w:rsid w:val="00747A95"/>
    <w:rsid w:val="007814E4"/>
    <w:rsid w:val="007F3BF7"/>
    <w:rsid w:val="007F447D"/>
    <w:rsid w:val="007F62A2"/>
    <w:rsid w:val="00834C6B"/>
    <w:rsid w:val="00841092"/>
    <w:rsid w:val="00886B43"/>
    <w:rsid w:val="00887809"/>
    <w:rsid w:val="00910497"/>
    <w:rsid w:val="009D355C"/>
    <w:rsid w:val="009E38AC"/>
    <w:rsid w:val="00A023E1"/>
    <w:rsid w:val="00B42FDA"/>
    <w:rsid w:val="00B55C7D"/>
    <w:rsid w:val="00D142E9"/>
    <w:rsid w:val="00D74049"/>
    <w:rsid w:val="00E46DA3"/>
    <w:rsid w:val="00E91B0F"/>
    <w:rsid w:val="00F945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60FB7"/>
  <w15:docId w15:val="{C1E55FB2-D13C-4B75-8C32-700F2DF3F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374"/>
    <w:pPr>
      <w:suppressAutoHyphens/>
      <w:spacing w:after="140" w:line="288" w:lineRule="auto"/>
    </w:pPr>
    <w:rPr>
      <w:rFonts w:ascii="Open Baskerville 0.0.75" w:hAnsi="Open Baskerville 0.0.75"/>
    </w:rPr>
  </w:style>
  <w:style w:type="paragraph" w:styleId="Heading1">
    <w:name w:val="heading 1"/>
    <w:basedOn w:val="Kop1"/>
    <w:next w:val="Normal"/>
    <w:link w:val="Heading1Char"/>
    <w:uiPriority w:val="9"/>
    <w:qFormat/>
    <w:rsid w:val="00F94545"/>
    <w:pPr>
      <w:spacing w:line="360" w:lineRule="auto"/>
    </w:pPr>
    <w:rPr>
      <w:rFonts w:ascii="Open Baskerville 0.0.75" w:hAnsi="Open Baskerville 0.0.75"/>
      <w:sz w:val="32"/>
      <w:lang w:val="en-GB"/>
    </w:rPr>
  </w:style>
  <w:style w:type="paragraph" w:styleId="Heading2">
    <w:name w:val="heading 2"/>
    <w:basedOn w:val="Heading1"/>
    <w:next w:val="Normal"/>
    <w:link w:val="Heading2Char"/>
    <w:uiPriority w:val="9"/>
    <w:unhideWhenUsed/>
    <w:qFormat/>
    <w:rsid w:val="00F94545"/>
    <w:pPr>
      <w:outlineLvl w:val="1"/>
    </w:pPr>
  </w:style>
  <w:style w:type="paragraph" w:styleId="Heading3">
    <w:name w:val="heading 3"/>
    <w:basedOn w:val="Kop3"/>
    <w:next w:val="Normal"/>
    <w:link w:val="Heading3Char"/>
    <w:uiPriority w:val="9"/>
    <w:unhideWhenUsed/>
    <w:qFormat/>
    <w:rsid w:val="006F70E1"/>
    <w:rPr>
      <w:rFonts w:ascii="Open Baskerville 0.0.75" w:hAnsi="Open Baskerville 0.0.75"/>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Heading"/>
    <w:next w:val="Textbody"/>
    <w:pPr>
      <w:outlineLvl w:val="0"/>
    </w:pPr>
    <w:rPr>
      <w:b/>
      <w:bCs/>
    </w:rPr>
  </w:style>
  <w:style w:type="paragraph" w:customStyle="1" w:styleId="Kop2">
    <w:name w:val="Kop 2"/>
    <w:basedOn w:val="Heading"/>
    <w:next w:val="Textbody"/>
    <w:pPr>
      <w:spacing w:before="200"/>
      <w:outlineLvl w:val="1"/>
    </w:pPr>
    <w:rPr>
      <w:b/>
      <w:bCs/>
    </w:rPr>
  </w:style>
  <w:style w:type="paragraph" w:customStyle="1" w:styleId="Kop3">
    <w:name w:val="Kop 3"/>
    <w:basedOn w:val="Heading"/>
    <w:next w:val="Textbody"/>
    <w:pPr>
      <w:spacing w:before="140"/>
      <w:outlineLvl w:val="2"/>
    </w:pPr>
    <w:rPr>
      <w:b/>
      <w:bCs/>
      <w:color w:val="808080"/>
    </w:rPr>
  </w:style>
  <w:style w:type="paragraph" w:customStyle="1" w:styleId="Standaard">
    <w:name w:val="Standaard"/>
    <w:pPr>
      <w:suppressAutoHyphens/>
    </w:pPr>
  </w:style>
  <w:style w:type="character" w:customStyle="1" w:styleId="Standaardalinea-lettertype">
    <w:name w:val="Standaardalinea-lettertype"/>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customStyle="1" w:styleId="Lijst">
    <w:name w:val="Lijst"/>
    <w:basedOn w:val="Textbody"/>
  </w:style>
  <w:style w:type="paragraph" w:customStyle="1" w:styleId="Bijschrift">
    <w:name w:val="Bijschrift"/>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itel">
    <w:name w:val="Titel"/>
    <w:basedOn w:val="Standard"/>
    <w:pPr>
      <w:spacing w:line="360" w:lineRule="auto"/>
    </w:pPr>
    <w:rPr>
      <w:rFonts w:eastAsia="MS Gothic"/>
      <w:spacing w:val="-10"/>
      <w:sz w:val="56"/>
      <w:szCs w:val="56"/>
    </w:rPr>
  </w:style>
  <w:style w:type="paragraph" w:customStyle="1" w:styleId="Quotations">
    <w:name w:val="Quotations"/>
    <w:basedOn w:val="Standard"/>
    <w:pPr>
      <w:spacing w:after="283"/>
      <w:ind w:left="567" w:right="567"/>
    </w:pPr>
  </w:style>
  <w:style w:type="paragraph" w:customStyle="1" w:styleId="Ondertitel">
    <w:name w:val="Ondertitel"/>
    <w:basedOn w:val="Heading"/>
    <w:next w:val="Textbody"/>
    <w:pPr>
      <w:spacing w:before="60"/>
      <w:jc w:val="center"/>
    </w:pPr>
    <w:rPr>
      <w:sz w:val="36"/>
      <w:szCs w:val="36"/>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Lijstalinea">
    <w:name w:val="Lijstalinea"/>
    <w:basedOn w:val="Standard"/>
    <w:pPr>
      <w:widowControl/>
      <w:spacing w:after="160" w:line="254" w:lineRule="auto"/>
      <w:ind w:left="720"/>
      <w:textAlignment w:val="auto"/>
    </w:pPr>
    <w:rPr>
      <w:rFonts w:ascii="Calibri" w:eastAsia="Calibri" w:hAnsi="Calibri" w:cs="Times New Roman"/>
      <w:sz w:val="22"/>
      <w:szCs w:val="22"/>
      <w:lang w:val="en-GB" w:eastAsia="en-US" w:bidi="ar-SA"/>
    </w:r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Default">
    <w:name w:val="Default"/>
    <w:pPr>
      <w:widowControl/>
      <w:shd w:val="clear" w:color="auto" w:fill="FFFFFF"/>
    </w:pPr>
    <w:rPr>
      <w:rFonts w:ascii="Helvetica" w:eastAsia="Arial Unicode MS" w:hAnsi="Helvetica" w:cs="Arial Unicode MS"/>
      <w:color w:val="000000"/>
      <w:kern w:val="0"/>
      <w:sz w:val="22"/>
      <w:szCs w:val="22"/>
    </w:rPr>
  </w:style>
  <w:style w:type="character" w:customStyle="1" w:styleId="Internetlink">
    <w:name w:val="Internet link"/>
    <w:rPr>
      <w:color w:val="000080"/>
      <w:u w:val="single"/>
    </w:rPr>
  </w:style>
  <w:style w:type="character" w:customStyle="1" w:styleId="IndexLink">
    <w:name w:val="Index Link"/>
  </w:style>
  <w:style w:type="character" w:customStyle="1" w:styleId="ListLabel1">
    <w:name w:val="ListLabel 1"/>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paragraph" w:styleId="TOC1">
    <w:name w:val="toc 1"/>
    <w:basedOn w:val="Normal"/>
    <w:next w:val="Normal"/>
    <w:autoRedefine/>
    <w:uiPriority w:val="39"/>
    <w:unhideWhenUsed/>
    <w:rsid w:val="00012094"/>
    <w:pPr>
      <w:spacing w:after="100"/>
    </w:pPr>
    <w:rPr>
      <w:rFonts w:cs="Mangal"/>
      <w:szCs w:val="21"/>
    </w:rPr>
  </w:style>
  <w:style w:type="paragraph" w:styleId="TOC2">
    <w:name w:val="toc 2"/>
    <w:basedOn w:val="Normal"/>
    <w:next w:val="Normal"/>
    <w:autoRedefine/>
    <w:uiPriority w:val="39"/>
    <w:unhideWhenUsed/>
    <w:rsid w:val="00012094"/>
    <w:pPr>
      <w:spacing w:after="100"/>
      <w:ind w:left="240"/>
    </w:pPr>
    <w:rPr>
      <w:rFonts w:cs="Mangal"/>
      <w:szCs w:val="21"/>
    </w:rPr>
  </w:style>
  <w:style w:type="paragraph" w:styleId="TOC3">
    <w:name w:val="toc 3"/>
    <w:basedOn w:val="Normal"/>
    <w:next w:val="Normal"/>
    <w:autoRedefine/>
    <w:uiPriority w:val="39"/>
    <w:unhideWhenUsed/>
    <w:rsid w:val="00012094"/>
    <w:pPr>
      <w:spacing w:after="100"/>
      <w:ind w:left="480"/>
    </w:pPr>
    <w:rPr>
      <w:rFonts w:cs="Mangal"/>
      <w:szCs w:val="21"/>
    </w:rPr>
  </w:style>
  <w:style w:type="character" w:styleId="Hyperlink">
    <w:name w:val="Hyperlink"/>
    <w:basedOn w:val="DefaultParagraphFont"/>
    <w:uiPriority w:val="99"/>
    <w:unhideWhenUsed/>
    <w:rsid w:val="00012094"/>
    <w:rPr>
      <w:color w:val="0563C1" w:themeColor="hyperlink"/>
      <w:u w:val="single"/>
    </w:rPr>
  </w:style>
  <w:style w:type="paragraph" w:styleId="ListParagraph">
    <w:name w:val="List Paragraph"/>
    <w:basedOn w:val="Normal"/>
    <w:link w:val="ListParagraphChar"/>
    <w:uiPriority w:val="34"/>
    <w:qFormat/>
    <w:rsid w:val="00583374"/>
    <w:pPr>
      <w:ind w:left="720"/>
      <w:contextualSpacing/>
    </w:pPr>
    <w:rPr>
      <w:rFonts w:cs="Mangal"/>
      <w:szCs w:val="21"/>
    </w:rPr>
  </w:style>
  <w:style w:type="character" w:customStyle="1" w:styleId="Heading1Char">
    <w:name w:val="Heading 1 Char"/>
    <w:basedOn w:val="DefaultParagraphFont"/>
    <w:link w:val="Heading1"/>
    <w:uiPriority w:val="9"/>
    <w:rsid w:val="00F94545"/>
    <w:rPr>
      <w:rFonts w:ascii="Open Baskerville 0.0.75" w:hAnsi="Open Baskerville 0.0.75"/>
      <w:b/>
      <w:bCs/>
      <w:sz w:val="32"/>
      <w:szCs w:val="28"/>
      <w:lang w:val="en-GB"/>
    </w:rPr>
  </w:style>
  <w:style w:type="character" w:customStyle="1" w:styleId="Heading2Char">
    <w:name w:val="Heading 2 Char"/>
    <w:basedOn w:val="DefaultParagraphFont"/>
    <w:link w:val="Heading2"/>
    <w:uiPriority w:val="9"/>
    <w:rsid w:val="00F94545"/>
    <w:rPr>
      <w:rFonts w:ascii="Open Baskerville 0.0.75" w:hAnsi="Open Baskerville 0.0.75"/>
      <w:b/>
      <w:bCs/>
      <w:sz w:val="32"/>
      <w:szCs w:val="28"/>
      <w:lang w:val="en-GB"/>
    </w:rPr>
  </w:style>
  <w:style w:type="character" w:customStyle="1" w:styleId="Heading3Char">
    <w:name w:val="Heading 3 Char"/>
    <w:basedOn w:val="DefaultParagraphFont"/>
    <w:link w:val="Heading3"/>
    <w:uiPriority w:val="9"/>
    <w:rsid w:val="006F70E1"/>
    <w:rPr>
      <w:rFonts w:ascii="Open Baskerville 0.0.75" w:hAnsi="Open Baskerville 0.0.75"/>
      <w:b/>
      <w:bCs/>
      <w:color w:val="808080"/>
      <w:sz w:val="28"/>
      <w:szCs w:val="28"/>
      <w:lang w:val="en-GB"/>
    </w:rPr>
  </w:style>
  <w:style w:type="table" w:styleId="TableGrid">
    <w:name w:val="Table Grid"/>
    <w:basedOn w:val="TableNormal"/>
    <w:uiPriority w:val="39"/>
    <w:rsid w:val="00E91B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42FD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Numbered">
    <w:name w:val="Normal-Numbered"/>
    <w:basedOn w:val="ListParagraph"/>
    <w:link w:val="Normal-NumberedChar"/>
    <w:qFormat/>
    <w:rsid w:val="001732BB"/>
    <w:pPr>
      <w:numPr>
        <w:numId w:val="33"/>
      </w:numPr>
    </w:pPr>
    <w:rPr>
      <w:lang w:val="en-GB"/>
    </w:rPr>
  </w:style>
  <w:style w:type="character" w:styleId="CommentReference">
    <w:name w:val="annotation reference"/>
    <w:basedOn w:val="DefaultParagraphFont"/>
    <w:uiPriority w:val="99"/>
    <w:semiHidden/>
    <w:unhideWhenUsed/>
    <w:rsid w:val="00834C6B"/>
    <w:rPr>
      <w:sz w:val="16"/>
      <w:szCs w:val="16"/>
    </w:rPr>
  </w:style>
  <w:style w:type="character" w:customStyle="1" w:styleId="ListParagraphChar">
    <w:name w:val="List Paragraph Char"/>
    <w:basedOn w:val="DefaultParagraphFont"/>
    <w:link w:val="ListParagraph"/>
    <w:uiPriority w:val="34"/>
    <w:rsid w:val="001732BB"/>
    <w:rPr>
      <w:rFonts w:ascii="Open Baskerville 0.0.75" w:hAnsi="Open Baskerville 0.0.75" w:cs="Mangal"/>
      <w:szCs w:val="21"/>
    </w:rPr>
  </w:style>
  <w:style w:type="character" w:customStyle="1" w:styleId="Normal-NumberedChar">
    <w:name w:val="Normal-Numbered Char"/>
    <w:basedOn w:val="ListParagraphChar"/>
    <w:link w:val="Normal-Numbered"/>
    <w:rsid w:val="001732BB"/>
    <w:rPr>
      <w:rFonts w:ascii="Open Baskerville 0.0.75" w:hAnsi="Open Baskerville 0.0.75" w:cs="Mangal"/>
      <w:szCs w:val="21"/>
      <w:lang w:val="en-GB"/>
    </w:rPr>
  </w:style>
  <w:style w:type="paragraph" w:styleId="CommentText">
    <w:name w:val="annotation text"/>
    <w:basedOn w:val="Normal"/>
    <w:link w:val="CommentTextChar"/>
    <w:uiPriority w:val="99"/>
    <w:semiHidden/>
    <w:unhideWhenUsed/>
    <w:rsid w:val="00834C6B"/>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834C6B"/>
    <w:rPr>
      <w:rFonts w:ascii="Open Baskerville 0.0.75" w:hAnsi="Open Baskerville 0.0.75" w:cs="Mangal"/>
      <w:sz w:val="20"/>
      <w:szCs w:val="18"/>
    </w:rPr>
  </w:style>
  <w:style w:type="paragraph" w:styleId="CommentSubject">
    <w:name w:val="annotation subject"/>
    <w:basedOn w:val="CommentText"/>
    <w:next w:val="CommentText"/>
    <w:link w:val="CommentSubjectChar"/>
    <w:uiPriority w:val="99"/>
    <w:semiHidden/>
    <w:unhideWhenUsed/>
    <w:rsid w:val="00834C6B"/>
    <w:rPr>
      <w:b/>
      <w:bCs/>
    </w:rPr>
  </w:style>
  <w:style w:type="character" w:customStyle="1" w:styleId="CommentSubjectChar">
    <w:name w:val="Comment Subject Char"/>
    <w:basedOn w:val="CommentTextChar"/>
    <w:link w:val="CommentSubject"/>
    <w:uiPriority w:val="99"/>
    <w:semiHidden/>
    <w:rsid w:val="00834C6B"/>
    <w:rPr>
      <w:rFonts w:ascii="Open Baskerville 0.0.75" w:hAnsi="Open Baskerville 0.0.75" w:cs="Mangal"/>
      <w:b/>
      <w:bCs/>
      <w:sz w:val="20"/>
      <w:szCs w:val="18"/>
    </w:rPr>
  </w:style>
  <w:style w:type="paragraph" w:styleId="BalloonText">
    <w:name w:val="Balloon Text"/>
    <w:basedOn w:val="Normal"/>
    <w:link w:val="BalloonTextChar"/>
    <w:uiPriority w:val="99"/>
    <w:semiHidden/>
    <w:unhideWhenUsed/>
    <w:rsid w:val="00834C6B"/>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34C6B"/>
    <w:rPr>
      <w:rFonts w:ascii="Segoe UI" w:hAnsi="Segoe UI" w:cs="Mangal"/>
      <w:sz w:val="18"/>
      <w:szCs w:val="16"/>
    </w:rPr>
  </w:style>
  <w:style w:type="paragraph" w:styleId="Caption">
    <w:name w:val="caption"/>
    <w:basedOn w:val="Normal"/>
    <w:next w:val="Normal"/>
    <w:uiPriority w:val="35"/>
    <w:unhideWhenUsed/>
    <w:qFormat/>
    <w:rsid w:val="006F250A"/>
    <w:pPr>
      <w:spacing w:after="200" w:line="240" w:lineRule="auto"/>
    </w:pPr>
    <w:rPr>
      <w:rFonts w:cs="Mangal"/>
      <w:i/>
      <w:iCs/>
      <w:color w:val="44546A" w:themeColor="text2"/>
      <w:sz w:val="18"/>
      <w:szCs w:val="16"/>
    </w:rPr>
  </w:style>
  <w:style w:type="numbering" w:customStyle="1" w:styleId="WWNum1">
    <w:name w:val="WWNum1"/>
    <w:basedOn w:val="NoList"/>
    <w:pPr>
      <w:numPr>
        <w:numId w:val="1"/>
      </w:numPr>
    </w:pPr>
  </w:style>
  <w:style w:type="numbering" w:customStyle="1" w:styleId="WWNum3">
    <w:name w:val="WWNum3"/>
    <w:basedOn w:val="NoList"/>
    <w:pPr>
      <w:numPr>
        <w:numId w:val="2"/>
      </w:numPr>
    </w:pPr>
  </w:style>
  <w:style w:type="numbering" w:customStyle="1" w:styleId="WWNum4">
    <w:name w:val="WWNum4"/>
    <w:basedOn w:val="NoList"/>
    <w:pPr>
      <w:numPr>
        <w:numId w:val="3"/>
      </w:numPr>
    </w:pPr>
  </w:style>
  <w:style w:type="paragraph" w:styleId="Date">
    <w:name w:val="Date"/>
    <w:basedOn w:val="Normal"/>
    <w:next w:val="Normal"/>
    <w:link w:val="DateChar"/>
    <w:uiPriority w:val="99"/>
    <w:semiHidden/>
    <w:unhideWhenUsed/>
    <w:rsid w:val="001472B6"/>
    <w:rPr>
      <w:rFonts w:cs="Mangal"/>
      <w:szCs w:val="21"/>
    </w:rPr>
  </w:style>
  <w:style w:type="character" w:customStyle="1" w:styleId="DateChar">
    <w:name w:val="Date Char"/>
    <w:basedOn w:val="DefaultParagraphFont"/>
    <w:link w:val="Date"/>
    <w:uiPriority w:val="99"/>
    <w:semiHidden/>
    <w:rsid w:val="001472B6"/>
    <w:rPr>
      <w:rFonts w:ascii="Open Baskerville 0.0.75" w:hAnsi="Open Baskerville 0.0.75"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ADECB-A2BC-4B12-BCA6-5032E9EE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13</Pages>
  <Words>3432</Words>
  <Characters>19563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wigger boelens</dc:creator>
  <cp:lastModifiedBy>wigger boelens</cp:lastModifiedBy>
  <cp:revision>32</cp:revision>
  <dcterms:created xsi:type="dcterms:W3CDTF">2015-03-04T12:21:00Z</dcterms:created>
  <dcterms:modified xsi:type="dcterms:W3CDTF">2015-03-04T13:52:00Z</dcterms:modified>
</cp:coreProperties>
</file>